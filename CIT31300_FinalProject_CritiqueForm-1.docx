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9C16E" w14:textId="77777777" w:rsidR="00EC6671" w:rsidRPr="006038FB" w:rsidRDefault="00481668" w:rsidP="006038FB">
      <w:pPr>
        <w:pStyle w:val="Heading1"/>
        <w:rPr>
          <w:rStyle w:val="Strong"/>
        </w:rPr>
      </w:pPr>
      <w:r w:rsidRPr="006038FB">
        <w:rPr>
          <w:rStyle w:val="Strong"/>
        </w:rPr>
        <w:t xml:space="preserve">cit </w:t>
      </w:r>
      <w:r w:rsidR="003751E2" w:rsidRPr="006038FB">
        <w:rPr>
          <w:rStyle w:val="Strong"/>
        </w:rPr>
        <w:t>313</w:t>
      </w:r>
      <w:r w:rsidRPr="006038FB">
        <w:rPr>
          <w:rStyle w:val="Strong"/>
        </w:rPr>
        <w:t xml:space="preserve">00 </w:t>
      </w:r>
      <w:r w:rsidR="004E6A41" w:rsidRPr="006038FB">
        <w:rPr>
          <w:rStyle w:val="Strong"/>
        </w:rPr>
        <w:t>Critique Form</w:t>
      </w:r>
    </w:p>
    <w:p w14:paraId="172E9E1D" w14:textId="77777777" w:rsidR="004E6A41" w:rsidRDefault="004E6A41" w:rsidP="004E6A41">
      <w:pPr>
        <w:rPr>
          <w:szCs w:val="24"/>
        </w:rPr>
      </w:pPr>
      <w:r>
        <w:rPr>
          <w:szCs w:val="24"/>
        </w:rPr>
        <w:t xml:space="preserve">The Advanced PHP course developed a website for </w:t>
      </w:r>
      <w:r w:rsidR="006038FB">
        <w:rPr>
          <w:szCs w:val="24"/>
        </w:rPr>
        <w:t>a blogger to write posts and for users to comment on these posts</w:t>
      </w:r>
      <w:r>
        <w:rPr>
          <w:szCs w:val="24"/>
        </w:rPr>
        <w:t>. The developer of the site requests that you perform a cursory review to provide initial feedback about the ease of use and quality of the site.</w:t>
      </w:r>
    </w:p>
    <w:p w14:paraId="72746977" w14:textId="77777777" w:rsidR="00D46CCE" w:rsidRDefault="004E6A41" w:rsidP="004E6A41">
      <w:pPr>
        <w:rPr>
          <w:szCs w:val="24"/>
        </w:rPr>
      </w:pPr>
      <w:r>
        <w:rPr>
          <w:szCs w:val="24"/>
        </w:rPr>
        <w:t>Thank you for agreeing to test this website.  In order to review the website, please complete the tasks below to the best of your ability.</w:t>
      </w:r>
      <w:r w:rsidR="0098304C">
        <w:rPr>
          <w:szCs w:val="24"/>
        </w:rPr>
        <w:t xml:space="preserve">  </w:t>
      </w:r>
      <w:r>
        <w:rPr>
          <w:szCs w:val="24"/>
        </w:rPr>
        <w:t>Please score the ease of performing each task, and sign the form when completed.</w:t>
      </w:r>
    </w:p>
    <w:p w14:paraId="76FEFD80" w14:textId="77777777" w:rsidR="004E6A41" w:rsidRDefault="004E6A41" w:rsidP="004E6A41">
      <w:pPr>
        <w:rPr>
          <w:szCs w:val="24"/>
        </w:rPr>
      </w:pPr>
      <w:r>
        <w:rPr>
          <w:szCs w:val="24"/>
        </w:rPr>
        <w:t>These scores are not recorded; rather, they are used by the developer</w:t>
      </w:r>
      <w:r w:rsidR="000F2266">
        <w:rPr>
          <w:szCs w:val="24"/>
        </w:rPr>
        <w:t xml:space="preserve"> to identify and alleviate user confusion while the site is being used.  There are no “right” or “wrong” answers.  Please just work to the best of your ability.</w:t>
      </w:r>
    </w:p>
    <w:p w14:paraId="2F5020B2" w14:textId="77777777" w:rsidR="000F2266" w:rsidRDefault="000F2266" w:rsidP="004E6A41">
      <w:pPr>
        <w:rPr>
          <w:szCs w:val="24"/>
        </w:rPr>
      </w:pPr>
      <w:r>
        <w:rPr>
          <w:szCs w:val="24"/>
        </w:rPr>
        <w:t>You may stop this review at any time.  You may also ask the developer to reset the site for you at any time if you encounter an error or unexpected behavior.</w:t>
      </w:r>
    </w:p>
    <w:p w14:paraId="3003169F" w14:textId="77777777" w:rsidR="000F2266" w:rsidRDefault="000F2266" w:rsidP="004E6A41">
      <w:pPr>
        <w:rPr>
          <w:szCs w:val="24"/>
        </w:rPr>
      </w:pPr>
    </w:p>
    <w:p w14:paraId="01878FF5" w14:textId="77777777" w:rsidR="000F2266" w:rsidRPr="000F2266" w:rsidRDefault="000F2266" w:rsidP="004E6A41">
      <w:pPr>
        <w:rPr>
          <w:szCs w:val="24"/>
        </w:rPr>
      </w:pPr>
      <w:r>
        <w:rPr>
          <w:b/>
          <w:szCs w:val="24"/>
        </w:rPr>
        <w:t>Task 1:</w:t>
      </w:r>
    </w:p>
    <w:p w14:paraId="48AA5457" w14:textId="77777777" w:rsidR="000F2266" w:rsidRDefault="000F2266" w:rsidP="004E6A41">
      <w:pPr>
        <w:rPr>
          <w:szCs w:val="24"/>
        </w:rPr>
      </w:pPr>
      <w:r>
        <w:rPr>
          <w:szCs w:val="24"/>
        </w:rPr>
        <w:t xml:space="preserve">Please create a new user account on the website.  Use the email address </w:t>
      </w:r>
      <w:r w:rsidRPr="000F2266">
        <w:rPr>
          <w:b/>
          <w:szCs w:val="24"/>
        </w:rPr>
        <w:t>test.user@iupui.edu</w:t>
      </w:r>
      <w:r>
        <w:rPr>
          <w:szCs w:val="24"/>
        </w:rPr>
        <w:t xml:space="preserve"> and the password of </w:t>
      </w:r>
      <w:r>
        <w:rPr>
          <w:b/>
          <w:szCs w:val="24"/>
        </w:rPr>
        <w:t>123456</w:t>
      </w:r>
      <w:r>
        <w:rPr>
          <w:szCs w:val="24"/>
        </w:rPr>
        <w:t xml:space="preserve"> during the registration process.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14:paraId="3355C35F" w14:textId="77777777" w:rsidTr="000F2266">
        <w:tc>
          <w:tcPr>
            <w:tcW w:w="6048" w:type="dxa"/>
            <w:gridSpan w:val="4"/>
            <w:shd w:val="clear" w:color="auto" w:fill="D9D9D9" w:themeFill="background1" w:themeFillShade="D9"/>
          </w:tcPr>
          <w:p w14:paraId="49725922" w14:textId="77777777" w:rsidR="000F2266" w:rsidRDefault="000F2266" w:rsidP="004E6A41">
            <w:pPr>
              <w:rPr>
                <w:i/>
                <w:szCs w:val="24"/>
              </w:rPr>
            </w:pPr>
            <w:r>
              <w:rPr>
                <w:i/>
                <w:szCs w:val="24"/>
              </w:rPr>
              <w:t>Were you able to successfully complete this task?</w:t>
            </w:r>
          </w:p>
        </w:tc>
        <w:tc>
          <w:tcPr>
            <w:tcW w:w="1440" w:type="dxa"/>
            <w:gridSpan w:val="2"/>
            <w:shd w:val="clear" w:color="auto" w:fill="D9D9D9" w:themeFill="background1" w:themeFillShade="D9"/>
          </w:tcPr>
          <w:p w14:paraId="42D25640" w14:textId="4AC462B7" w:rsidR="000F2266" w:rsidRPr="000F2266" w:rsidRDefault="000F2266" w:rsidP="004E6A41">
            <w:pPr>
              <w:rPr>
                <w:szCs w:val="24"/>
              </w:rPr>
            </w:pPr>
            <w:r>
              <w:rPr>
                <w:szCs w:val="24"/>
              </w:rPr>
              <w:t>_</w:t>
            </w:r>
            <w:r w:rsidR="00381CC0">
              <w:rPr>
                <w:szCs w:val="24"/>
              </w:rPr>
              <w:t>x</w:t>
            </w:r>
            <w:r>
              <w:rPr>
                <w:szCs w:val="24"/>
              </w:rPr>
              <w:t>__   Yes</w:t>
            </w:r>
          </w:p>
        </w:tc>
        <w:tc>
          <w:tcPr>
            <w:tcW w:w="1368" w:type="dxa"/>
            <w:shd w:val="clear" w:color="auto" w:fill="D9D9D9" w:themeFill="background1" w:themeFillShade="D9"/>
          </w:tcPr>
          <w:p w14:paraId="1A43BA7B" w14:textId="77777777" w:rsidR="000F2266" w:rsidRPr="000F2266" w:rsidRDefault="000F2266" w:rsidP="004E6A41">
            <w:pPr>
              <w:rPr>
                <w:szCs w:val="24"/>
              </w:rPr>
            </w:pPr>
            <w:r>
              <w:rPr>
                <w:szCs w:val="24"/>
              </w:rPr>
              <w:t>___   No</w:t>
            </w:r>
          </w:p>
        </w:tc>
      </w:tr>
      <w:tr w:rsidR="000F2266" w14:paraId="138E3DDF" w14:textId="77777777" w:rsidTr="000F2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14:paraId="7C34E04F" w14:textId="77777777" w:rsidR="000F2266" w:rsidRDefault="000F2266" w:rsidP="000F2266">
            <w:pPr>
              <w:rPr>
                <w:szCs w:val="24"/>
              </w:rPr>
            </w:pPr>
            <w:r>
              <w:rPr>
                <w:i/>
                <w:szCs w:val="24"/>
              </w:rPr>
              <w:t>Please indicate the ease of completing this task:</w:t>
            </w:r>
          </w:p>
        </w:tc>
      </w:tr>
      <w:tr w:rsidR="000F2266" w14:paraId="71DEE32A" w14:textId="77777777" w:rsidTr="000F2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14:paraId="52E86190" w14:textId="6B0BE26A" w:rsidR="000F2266" w:rsidRDefault="000F2266" w:rsidP="004E6A41">
            <w:pPr>
              <w:rPr>
                <w:szCs w:val="24"/>
              </w:rPr>
            </w:pPr>
            <w:r>
              <w:rPr>
                <w:szCs w:val="24"/>
              </w:rPr>
              <w:t>_</w:t>
            </w:r>
            <w:r w:rsidR="00381CC0">
              <w:rPr>
                <w:szCs w:val="24"/>
              </w:rPr>
              <w:t>x</w:t>
            </w:r>
            <w:r>
              <w:rPr>
                <w:szCs w:val="24"/>
              </w:rPr>
              <w:t xml:space="preserve">__   </w:t>
            </w:r>
            <w:proofErr w:type="gramStart"/>
            <w:r>
              <w:rPr>
                <w:szCs w:val="24"/>
              </w:rPr>
              <w:t>5  (</w:t>
            </w:r>
            <w:proofErr w:type="gramEnd"/>
            <w:r>
              <w:rPr>
                <w:szCs w:val="24"/>
              </w:rPr>
              <w:t>Easy)</w:t>
            </w:r>
          </w:p>
        </w:tc>
        <w:tc>
          <w:tcPr>
            <w:tcW w:w="1771" w:type="dxa"/>
            <w:tcBorders>
              <w:top w:val="nil"/>
              <w:left w:val="nil"/>
              <w:bottom w:val="nil"/>
              <w:right w:val="nil"/>
            </w:tcBorders>
            <w:shd w:val="clear" w:color="auto" w:fill="D9D9D9" w:themeFill="background1" w:themeFillShade="D9"/>
          </w:tcPr>
          <w:p w14:paraId="37F3AB14" w14:textId="77777777" w:rsidR="000F2266" w:rsidRDefault="000F2266" w:rsidP="000F2266">
            <w:pPr>
              <w:rPr>
                <w:szCs w:val="24"/>
              </w:rPr>
            </w:pPr>
            <w:r>
              <w:rPr>
                <w:szCs w:val="24"/>
              </w:rPr>
              <w:t>___   4</w:t>
            </w:r>
          </w:p>
        </w:tc>
        <w:tc>
          <w:tcPr>
            <w:tcW w:w="1771" w:type="dxa"/>
            <w:tcBorders>
              <w:top w:val="nil"/>
              <w:left w:val="nil"/>
              <w:bottom w:val="nil"/>
              <w:right w:val="nil"/>
            </w:tcBorders>
            <w:shd w:val="clear" w:color="auto" w:fill="D9D9D9" w:themeFill="background1" w:themeFillShade="D9"/>
          </w:tcPr>
          <w:p w14:paraId="19F6E8F9" w14:textId="77777777" w:rsidR="000F2266" w:rsidRDefault="000F2266" w:rsidP="000F2266">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14:paraId="30544F9B" w14:textId="77777777" w:rsidR="000F2266" w:rsidRDefault="000F2266" w:rsidP="000F2266">
            <w:pPr>
              <w:rPr>
                <w:szCs w:val="24"/>
              </w:rPr>
            </w:pPr>
            <w:r>
              <w:rPr>
                <w:szCs w:val="24"/>
              </w:rPr>
              <w:t>___   2</w:t>
            </w:r>
          </w:p>
        </w:tc>
        <w:tc>
          <w:tcPr>
            <w:tcW w:w="1772" w:type="dxa"/>
            <w:gridSpan w:val="2"/>
            <w:tcBorders>
              <w:top w:val="nil"/>
              <w:left w:val="nil"/>
              <w:bottom w:val="nil"/>
              <w:right w:val="nil"/>
            </w:tcBorders>
            <w:shd w:val="clear" w:color="auto" w:fill="D9D9D9" w:themeFill="background1" w:themeFillShade="D9"/>
          </w:tcPr>
          <w:p w14:paraId="2D7EBB29" w14:textId="77777777" w:rsidR="000F2266" w:rsidRDefault="000F2266" w:rsidP="000F2266">
            <w:pPr>
              <w:rPr>
                <w:szCs w:val="24"/>
              </w:rPr>
            </w:pPr>
            <w:r>
              <w:rPr>
                <w:szCs w:val="24"/>
              </w:rPr>
              <w:t>___   1 (Difficult)</w:t>
            </w:r>
          </w:p>
        </w:tc>
      </w:tr>
    </w:tbl>
    <w:p w14:paraId="0EBDC935" w14:textId="77777777" w:rsidR="000F2266" w:rsidRDefault="000F2266" w:rsidP="004E6A41">
      <w:pPr>
        <w:rPr>
          <w:szCs w:val="24"/>
        </w:rPr>
      </w:pPr>
    </w:p>
    <w:p w14:paraId="21DCAEFA" w14:textId="77777777" w:rsidR="000F2266" w:rsidRPr="000F2266" w:rsidRDefault="000F2266" w:rsidP="000F2266">
      <w:pPr>
        <w:rPr>
          <w:szCs w:val="24"/>
        </w:rPr>
      </w:pPr>
      <w:r>
        <w:rPr>
          <w:b/>
          <w:szCs w:val="24"/>
        </w:rPr>
        <w:t>Task 2:</w:t>
      </w:r>
    </w:p>
    <w:p w14:paraId="2A31738E" w14:textId="77777777" w:rsidR="000F2266" w:rsidRDefault="00F42BF8" w:rsidP="000F2266">
      <w:pPr>
        <w:rPr>
          <w:szCs w:val="24"/>
        </w:rPr>
      </w:pPr>
      <w:r>
        <w:rPr>
          <w:szCs w:val="24"/>
        </w:rPr>
        <w:t>Now that you have registered, please log into the website.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14:paraId="675AB6A6" w14:textId="77777777" w:rsidTr="007017FB">
        <w:tc>
          <w:tcPr>
            <w:tcW w:w="6048" w:type="dxa"/>
            <w:gridSpan w:val="4"/>
            <w:shd w:val="clear" w:color="auto" w:fill="D9D9D9" w:themeFill="background1" w:themeFillShade="D9"/>
          </w:tcPr>
          <w:p w14:paraId="462AD40B" w14:textId="77777777" w:rsidR="000F2266" w:rsidRDefault="000F2266" w:rsidP="007017FB">
            <w:pPr>
              <w:rPr>
                <w:i/>
                <w:szCs w:val="24"/>
              </w:rPr>
            </w:pPr>
            <w:r>
              <w:rPr>
                <w:i/>
                <w:szCs w:val="24"/>
              </w:rPr>
              <w:t>Were you able to successfully complete this task?</w:t>
            </w:r>
          </w:p>
        </w:tc>
        <w:tc>
          <w:tcPr>
            <w:tcW w:w="1440" w:type="dxa"/>
            <w:gridSpan w:val="2"/>
            <w:shd w:val="clear" w:color="auto" w:fill="D9D9D9" w:themeFill="background1" w:themeFillShade="D9"/>
          </w:tcPr>
          <w:p w14:paraId="74159271" w14:textId="45ABD1C2" w:rsidR="000F2266" w:rsidRPr="000F2266" w:rsidRDefault="000F2266" w:rsidP="007017FB">
            <w:pPr>
              <w:rPr>
                <w:szCs w:val="24"/>
              </w:rPr>
            </w:pPr>
            <w:r>
              <w:rPr>
                <w:szCs w:val="24"/>
              </w:rPr>
              <w:t>_</w:t>
            </w:r>
            <w:r w:rsidR="00381CC0">
              <w:rPr>
                <w:szCs w:val="24"/>
              </w:rPr>
              <w:t>x</w:t>
            </w:r>
            <w:r>
              <w:rPr>
                <w:szCs w:val="24"/>
              </w:rPr>
              <w:t>__   Yes</w:t>
            </w:r>
          </w:p>
        </w:tc>
        <w:tc>
          <w:tcPr>
            <w:tcW w:w="1368" w:type="dxa"/>
            <w:shd w:val="clear" w:color="auto" w:fill="D9D9D9" w:themeFill="background1" w:themeFillShade="D9"/>
          </w:tcPr>
          <w:p w14:paraId="7AA00131" w14:textId="4C9D329F" w:rsidR="000F2266" w:rsidRPr="000F2266" w:rsidRDefault="000F2266" w:rsidP="007017FB">
            <w:pPr>
              <w:rPr>
                <w:szCs w:val="24"/>
              </w:rPr>
            </w:pPr>
            <w:r>
              <w:rPr>
                <w:szCs w:val="24"/>
              </w:rPr>
              <w:t>___   No</w:t>
            </w:r>
          </w:p>
        </w:tc>
      </w:tr>
      <w:tr w:rsidR="000F2266" w14:paraId="7E7D611F"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14:paraId="1E1DF644" w14:textId="77777777" w:rsidR="000F2266" w:rsidRDefault="000F2266" w:rsidP="007017FB">
            <w:pPr>
              <w:rPr>
                <w:szCs w:val="24"/>
              </w:rPr>
            </w:pPr>
            <w:r>
              <w:rPr>
                <w:i/>
                <w:szCs w:val="24"/>
              </w:rPr>
              <w:t>Please indicate the ease of completing this task:</w:t>
            </w:r>
          </w:p>
        </w:tc>
      </w:tr>
      <w:tr w:rsidR="000F2266" w14:paraId="6CD4B5E5"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14:paraId="2B03DAF9" w14:textId="77777777" w:rsidR="000F2266" w:rsidRDefault="000F2266" w:rsidP="007017FB">
            <w:pPr>
              <w:rPr>
                <w:szCs w:val="24"/>
              </w:rPr>
            </w:pPr>
            <w:r>
              <w:rPr>
                <w:szCs w:val="24"/>
              </w:rPr>
              <w:t>___   5  (Easy)</w:t>
            </w:r>
          </w:p>
        </w:tc>
        <w:tc>
          <w:tcPr>
            <w:tcW w:w="1771" w:type="dxa"/>
            <w:tcBorders>
              <w:top w:val="nil"/>
              <w:left w:val="nil"/>
              <w:bottom w:val="nil"/>
              <w:right w:val="nil"/>
            </w:tcBorders>
            <w:shd w:val="clear" w:color="auto" w:fill="D9D9D9" w:themeFill="background1" w:themeFillShade="D9"/>
          </w:tcPr>
          <w:p w14:paraId="4DF44DE9" w14:textId="2DA5CC59" w:rsidR="000F2266" w:rsidRDefault="000F2266" w:rsidP="007017FB">
            <w:pPr>
              <w:rPr>
                <w:szCs w:val="24"/>
              </w:rPr>
            </w:pPr>
            <w:r>
              <w:rPr>
                <w:szCs w:val="24"/>
              </w:rPr>
              <w:t>_</w:t>
            </w:r>
            <w:r w:rsidR="00381CC0">
              <w:rPr>
                <w:szCs w:val="24"/>
              </w:rPr>
              <w:t>x</w:t>
            </w:r>
            <w:r>
              <w:rPr>
                <w:szCs w:val="24"/>
              </w:rPr>
              <w:t>__   4</w:t>
            </w:r>
          </w:p>
        </w:tc>
        <w:tc>
          <w:tcPr>
            <w:tcW w:w="1771" w:type="dxa"/>
            <w:tcBorders>
              <w:top w:val="nil"/>
              <w:left w:val="nil"/>
              <w:bottom w:val="nil"/>
              <w:right w:val="nil"/>
            </w:tcBorders>
            <w:shd w:val="clear" w:color="auto" w:fill="D9D9D9" w:themeFill="background1" w:themeFillShade="D9"/>
          </w:tcPr>
          <w:p w14:paraId="305DBA1D" w14:textId="77777777" w:rsidR="000F2266" w:rsidRDefault="000F2266" w:rsidP="007017FB">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14:paraId="16B9B58B" w14:textId="77777777" w:rsidR="000F2266" w:rsidRDefault="000F2266" w:rsidP="007017FB">
            <w:pPr>
              <w:rPr>
                <w:szCs w:val="24"/>
              </w:rPr>
            </w:pPr>
            <w:r>
              <w:rPr>
                <w:szCs w:val="24"/>
              </w:rPr>
              <w:t>___   2</w:t>
            </w:r>
          </w:p>
        </w:tc>
        <w:tc>
          <w:tcPr>
            <w:tcW w:w="1772" w:type="dxa"/>
            <w:gridSpan w:val="2"/>
            <w:tcBorders>
              <w:top w:val="nil"/>
              <w:left w:val="nil"/>
              <w:bottom w:val="nil"/>
              <w:right w:val="nil"/>
            </w:tcBorders>
            <w:shd w:val="clear" w:color="auto" w:fill="D9D9D9" w:themeFill="background1" w:themeFillShade="D9"/>
          </w:tcPr>
          <w:p w14:paraId="6D764227" w14:textId="77777777" w:rsidR="000F2266" w:rsidRDefault="000F2266" w:rsidP="007017FB">
            <w:pPr>
              <w:rPr>
                <w:szCs w:val="24"/>
              </w:rPr>
            </w:pPr>
            <w:r>
              <w:rPr>
                <w:szCs w:val="24"/>
              </w:rPr>
              <w:t>___   1 (Difficult)</w:t>
            </w:r>
          </w:p>
        </w:tc>
      </w:tr>
    </w:tbl>
    <w:p w14:paraId="37530967" w14:textId="77777777" w:rsidR="000F2266" w:rsidRDefault="000F2266" w:rsidP="000F2266">
      <w:pPr>
        <w:rPr>
          <w:b/>
          <w:szCs w:val="24"/>
        </w:rPr>
      </w:pPr>
    </w:p>
    <w:p w14:paraId="079C8DF6" w14:textId="77777777" w:rsidR="000F2266" w:rsidRPr="000F2266" w:rsidRDefault="000F2266" w:rsidP="000F2266">
      <w:pPr>
        <w:rPr>
          <w:szCs w:val="24"/>
        </w:rPr>
      </w:pPr>
      <w:r>
        <w:rPr>
          <w:b/>
          <w:szCs w:val="24"/>
        </w:rPr>
        <w:lastRenderedPageBreak/>
        <w:t>Task 3:</w:t>
      </w:r>
    </w:p>
    <w:p w14:paraId="1BFECC2B" w14:textId="77777777" w:rsidR="000F2266" w:rsidRDefault="003A6D90" w:rsidP="000F2266">
      <w:pPr>
        <w:rPr>
          <w:szCs w:val="24"/>
        </w:rPr>
      </w:pPr>
      <w:r>
        <w:rPr>
          <w:szCs w:val="24"/>
        </w:rPr>
        <w:t>Post a comment on one of the blog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14:paraId="3307147B" w14:textId="77777777" w:rsidTr="007017FB">
        <w:tc>
          <w:tcPr>
            <w:tcW w:w="6048" w:type="dxa"/>
            <w:gridSpan w:val="4"/>
            <w:shd w:val="clear" w:color="auto" w:fill="D9D9D9" w:themeFill="background1" w:themeFillShade="D9"/>
          </w:tcPr>
          <w:p w14:paraId="18EB5122" w14:textId="77777777" w:rsidR="000F2266" w:rsidRDefault="000F2266" w:rsidP="007017FB">
            <w:pPr>
              <w:rPr>
                <w:i/>
                <w:szCs w:val="24"/>
              </w:rPr>
            </w:pPr>
            <w:r>
              <w:rPr>
                <w:i/>
                <w:szCs w:val="24"/>
              </w:rPr>
              <w:t>Were you able to successfully complete this task?</w:t>
            </w:r>
          </w:p>
        </w:tc>
        <w:tc>
          <w:tcPr>
            <w:tcW w:w="1440" w:type="dxa"/>
            <w:gridSpan w:val="2"/>
            <w:shd w:val="clear" w:color="auto" w:fill="D9D9D9" w:themeFill="background1" w:themeFillShade="D9"/>
          </w:tcPr>
          <w:p w14:paraId="16945215" w14:textId="40BE890F" w:rsidR="000F2266" w:rsidRPr="000F2266" w:rsidRDefault="000F2266" w:rsidP="007017FB">
            <w:pPr>
              <w:rPr>
                <w:szCs w:val="24"/>
              </w:rPr>
            </w:pPr>
            <w:r>
              <w:rPr>
                <w:szCs w:val="24"/>
              </w:rPr>
              <w:t>_</w:t>
            </w:r>
            <w:r w:rsidR="00A03EA0">
              <w:rPr>
                <w:szCs w:val="24"/>
              </w:rPr>
              <w:t>x</w:t>
            </w:r>
            <w:r>
              <w:rPr>
                <w:szCs w:val="24"/>
              </w:rPr>
              <w:t>__   Yes</w:t>
            </w:r>
          </w:p>
        </w:tc>
        <w:tc>
          <w:tcPr>
            <w:tcW w:w="1368" w:type="dxa"/>
            <w:shd w:val="clear" w:color="auto" w:fill="D9D9D9" w:themeFill="background1" w:themeFillShade="D9"/>
          </w:tcPr>
          <w:p w14:paraId="531DA31B" w14:textId="77777777" w:rsidR="000F2266" w:rsidRPr="000F2266" w:rsidRDefault="000F2266" w:rsidP="007017FB">
            <w:pPr>
              <w:rPr>
                <w:szCs w:val="24"/>
              </w:rPr>
            </w:pPr>
            <w:r>
              <w:rPr>
                <w:szCs w:val="24"/>
              </w:rPr>
              <w:t>___   No</w:t>
            </w:r>
          </w:p>
        </w:tc>
      </w:tr>
      <w:tr w:rsidR="000F2266" w14:paraId="506F8320"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14:paraId="31A98C13" w14:textId="77777777" w:rsidR="000F2266" w:rsidRDefault="000F2266" w:rsidP="007017FB">
            <w:pPr>
              <w:rPr>
                <w:szCs w:val="24"/>
              </w:rPr>
            </w:pPr>
            <w:r>
              <w:rPr>
                <w:i/>
                <w:szCs w:val="24"/>
              </w:rPr>
              <w:t>Please indicate the ease of completing this task:</w:t>
            </w:r>
          </w:p>
        </w:tc>
      </w:tr>
      <w:tr w:rsidR="000F2266" w14:paraId="35D800DC"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14:paraId="610654BD" w14:textId="689CCABB" w:rsidR="000F2266" w:rsidRDefault="000F2266" w:rsidP="007017FB">
            <w:pPr>
              <w:rPr>
                <w:szCs w:val="24"/>
              </w:rPr>
            </w:pPr>
            <w:r>
              <w:rPr>
                <w:szCs w:val="24"/>
              </w:rPr>
              <w:t>_</w:t>
            </w:r>
            <w:r w:rsidR="00A03EA0">
              <w:rPr>
                <w:szCs w:val="24"/>
              </w:rPr>
              <w:t>x</w:t>
            </w:r>
            <w:r>
              <w:rPr>
                <w:szCs w:val="24"/>
              </w:rPr>
              <w:t xml:space="preserve">__   </w:t>
            </w:r>
            <w:proofErr w:type="gramStart"/>
            <w:r>
              <w:rPr>
                <w:szCs w:val="24"/>
              </w:rPr>
              <w:t>5  (</w:t>
            </w:r>
            <w:proofErr w:type="gramEnd"/>
            <w:r>
              <w:rPr>
                <w:szCs w:val="24"/>
              </w:rPr>
              <w:t>Easy)</w:t>
            </w:r>
          </w:p>
        </w:tc>
        <w:tc>
          <w:tcPr>
            <w:tcW w:w="1771" w:type="dxa"/>
            <w:tcBorders>
              <w:top w:val="nil"/>
              <w:left w:val="nil"/>
              <w:bottom w:val="nil"/>
              <w:right w:val="nil"/>
            </w:tcBorders>
            <w:shd w:val="clear" w:color="auto" w:fill="D9D9D9" w:themeFill="background1" w:themeFillShade="D9"/>
          </w:tcPr>
          <w:p w14:paraId="4AEDC900" w14:textId="77777777" w:rsidR="000F2266" w:rsidRDefault="000F2266" w:rsidP="007017FB">
            <w:pPr>
              <w:rPr>
                <w:szCs w:val="24"/>
              </w:rPr>
            </w:pPr>
            <w:r>
              <w:rPr>
                <w:szCs w:val="24"/>
              </w:rPr>
              <w:t>___   4</w:t>
            </w:r>
          </w:p>
        </w:tc>
        <w:tc>
          <w:tcPr>
            <w:tcW w:w="1771" w:type="dxa"/>
            <w:tcBorders>
              <w:top w:val="nil"/>
              <w:left w:val="nil"/>
              <w:bottom w:val="nil"/>
              <w:right w:val="nil"/>
            </w:tcBorders>
            <w:shd w:val="clear" w:color="auto" w:fill="D9D9D9" w:themeFill="background1" w:themeFillShade="D9"/>
          </w:tcPr>
          <w:p w14:paraId="1F44E5E2" w14:textId="77777777" w:rsidR="000F2266" w:rsidRDefault="000F2266" w:rsidP="007017FB">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14:paraId="3133E39F" w14:textId="77777777" w:rsidR="000F2266" w:rsidRDefault="000F2266" w:rsidP="007017FB">
            <w:pPr>
              <w:rPr>
                <w:szCs w:val="24"/>
              </w:rPr>
            </w:pPr>
            <w:r>
              <w:rPr>
                <w:szCs w:val="24"/>
              </w:rPr>
              <w:t>___   2</w:t>
            </w:r>
          </w:p>
        </w:tc>
        <w:tc>
          <w:tcPr>
            <w:tcW w:w="1772" w:type="dxa"/>
            <w:gridSpan w:val="2"/>
            <w:tcBorders>
              <w:top w:val="nil"/>
              <w:left w:val="nil"/>
              <w:bottom w:val="nil"/>
              <w:right w:val="nil"/>
            </w:tcBorders>
            <w:shd w:val="clear" w:color="auto" w:fill="D9D9D9" w:themeFill="background1" w:themeFillShade="D9"/>
          </w:tcPr>
          <w:p w14:paraId="2EB02068" w14:textId="77777777" w:rsidR="000F2266" w:rsidRDefault="000F2266" w:rsidP="007017FB">
            <w:pPr>
              <w:rPr>
                <w:szCs w:val="24"/>
              </w:rPr>
            </w:pPr>
            <w:r>
              <w:rPr>
                <w:szCs w:val="24"/>
              </w:rPr>
              <w:t>___   1 (Difficult)</w:t>
            </w:r>
          </w:p>
        </w:tc>
      </w:tr>
    </w:tbl>
    <w:p w14:paraId="3AA5D1E9" w14:textId="77777777" w:rsidR="000F2266" w:rsidRDefault="000F2266" w:rsidP="004E6A41">
      <w:pPr>
        <w:rPr>
          <w:szCs w:val="24"/>
        </w:rPr>
      </w:pPr>
    </w:p>
    <w:p w14:paraId="0672B742" w14:textId="77777777" w:rsidR="000F2266" w:rsidRPr="000F2266" w:rsidRDefault="000F2266" w:rsidP="000F2266">
      <w:pPr>
        <w:rPr>
          <w:szCs w:val="24"/>
        </w:rPr>
      </w:pPr>
      <w:r>
        <w:rPr>
          <w:b/>
          <w:szCs w:val="24"/>
        </w:rPr>
        <w:t>Task 4:</w:t>
      </w:r>
    </w:p>
    <w:p w14:paraId="79ED09C2" w14:textId="77777777" w:rsidR="000F2266" w:rsidRDefault="003A6D90" w:rsidP="000F2266">
      <w:pPr>
        <w:rPr>
          <w:szCs w:val="24"/>
        </w:rPr>
      </w:pPr>
      <w:r>
        <w:rPr>
          <w:szCs w:val="24"/>
        </w:rPr>
        <w:t>Log out of the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14:paraId="51784861" w14:textId="77777777" w:rsidTr="007017FB">
        <w:tc>
          <w:tcPr>
            <w:tcW w:w="6048" w:type="dxa"/>
            <w:gridSpan w:val="4"/>
            <w:shd w:val="clear" w:color="auto" w:fill="D9D9D9" w:themeFill="background1" w:themeFillShade="D9"/>
          </w:tcPr>
          <w:p w14:paraId="159C4CD1" w14:textId="77777777" w:rsidR="000F2266" w:rsidRDefault="000F2266" w:rsidP="007017FB">
            <w:pPr>
              <w:rPr>
                <w:i/>
                <w:szCs w:val="24"/>
              </w:rPr>
            </w:pPr>
            <w:r>
              <w:rPr>
                <w:i/>
                <w:szCs w:val="24"/>
              </w:rPr>
              <w:t>Were you able to successfully complete this task?</w:t>
            </w:r>
          </w:p>
        </w:tc>
        <w:tc>
          <w:tcPr>
            <w:tcW w:w="1440" w:type="dxa"/>
            <w:gridSpan w:val="2"/>
            <w:shd w:val="clear" w:color="auto" w:fill="D9D9D9" w:themeFill="background1" w:themeFillShade="D9"/>
          </w:tcPr>
          <w:p w14:paraId="283BB2C9" w14:textId="621A504F" w:rsidR="000F2266" w:rsidRPr="000F2266" w:rsidRDefault="000F2266" w:rsidP="007017FB">
            <w:pPr>
              <w:rPr>
                <w:szCs w:val="24"/>
              </w:rPr>
            </w:pPr>
            <w:r>
              <w:rPr>
                <w:szCs w:val="24"/>
              </w:rPr>
              <w:t>_</w:t>
            </w:r>
            <w:r w:rsidR="00A03EA0">
              <w:rPr>
                <w:szCs w:val="24"/>
              </w:rPr>
              <w:t>x</w:t>
            </w:r>
            <w:r>
              <w:rPr>
                <w:szCs w:val="24"/>
              </w:rPr>
              <w:t>__   Yes</w:t>
            </w:r>
          </w:p>
        </w:tc>
        <w:tc>
          <w:tcPr>
            <w:tcW w:w="1368" w:type="dxa"/>
            <w:shd w:val="clear" w:color="auto" w:fill="D9D9D9" w:themeFill="background1" w:themeFillShade="D9"/>
          </w:tcPr>
          <w:p w14:paraId="1546A017" w14:textId="77777777" w:rsidR="000F2266" w:rsidRPr="000F2266" w:rsidRDefault="000F2266" w:rsidP="007017FB">
            <w:pPr>
              <w:rPr>
                <w:szCs w:val="24"/>
              </w:rPr>
            </w:pPr>
            <w:r>
              <w:rPr>
                <w:szCs w:val="24"/>
              </w:rPr>
              <w:t>___   No</w:t>
            </w:r>
          </w:p>
        </w:tc>
      </w:tr>
      <w:tr w:rsidR="000F2266" w14:paraId="0116B266"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14:paraId="0E7D89A8" w14:textId="77777777" w:rsidR="000F2266" w:rsidRDefault="000F2266" w:rsidP="007017FB">
            <w:pPr>
              <w:rPr>
                <w:szCs w:val="24"/>
              </w:rPr>
            </w:pPr>
            <w:r>
              <w:rPr>
                <w:i/>
                <w:szCs w:val="24"/>
              </w:rPr>
              <w:t>Please indicate the ease of completing this task:</w:t>
            </w:r>
          </w:p>
        </w:tc>
      </w:tr>
      <w:tr w:rsidR="000F2266" w14:paraId="6C99DB87"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14:paraId="5EC6A7A7" w14:textId="2687C184" w:rsidR="000F2266" w:rsidRDefault="000F2266" w:rsidP="007017FB">
            <w:pPr>
              <w:rPr>
                <w:szCs w:val="24"/>
              </w:rPr>
            </w:pPr>
            <w:r>
              <w:rPr>
                <w:szCs w:val="24"/>
              </w:rPr>
              <w:t>_</w:t>
            </w:r>
            <w:r w:rsidR="00A03EA0">
              <w:rPr>
                <w:szCs w:val="24"/>
              </w:rPr>
              <w:t>x</w:t>
            </w:r>
            <w:r>
              <w:rPr>
                <w:szCs w:val="24"/>
              </w:rPr>
              <w:t xml:space="preserve">__   </w:t>
            </w:r>
            <w:proofErr w:type="gramStart"/>
            <w:r>
              <w:rPr>
                <w:szCs w:val="24"/>
              </w:rPr>
              <w:t>5  (</w:t>
            </w:r>
            <w:proofErr w:type="gramEnd"/>
            <w:r>
              <w:rPr>
                <w:szCs w:val="24"/>
              </w:rPr>
              <w:t>Easy)</w:t>
            </w:r>
          </w:p>
        </w:tc>
        <w:tc>
          <w:tcPr>
            <w:tcW w:w="1771" w:type="dxa"/>
            <w:tcBorders>
              <w:top w:val="nil"/>
              <w:left w:val="nil"/>
              <w:bottom w:val="nil"/>
              <w:right w:val="nil"/>
            </w:tcBorders>
            <w:shd w:val="clear" w:color="auto" w:fill="D9D9D9" w:themeFill="background1" w:themeFillShade="D9"/>
          </w:tcPr>
          <w:p w14:paraId="061A9F25" w14:textId="77777777" w:rsidR="000F2266" w:rsidRDefault="000F2266" w:rsidP="007017FB">
            <w:pPr>
              <w:rPr>
                <w:szCs w:val="24"/>
              </w:rPr>
            </w:pPr>
            <w:r>
              <w:rPr>
                <w:szCs w:val="24"/>
              </w:rPr>
              <w:t>___   4</w:t>
            </w:r>
          </w:p>
        </w:tc>
        <w:tc>
          <w:tcPr>
            <w:tcW w:w="1771" w:type="dxa"/>
            <w:tcBorders>
              <w:top w:val="nil"/>
              <w:left w:val="nil"/>
              <w:bottom w:val="nil"/>
              <w:right w:val="nil"/>
            </w:tcBorders>
            <w:shd w:val="clear" w:color="auto" w:fill="D9D9D9" w:themeFill="background1" w:themeFillShade="D9"/>
          </w:tcPr>
          <w:p w14:paraId="4657F57B" w14:textId="77777777" w:rsidR="000F2266" w:rsidRDefault="000F2266" w:rsidP="007017FB">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14:paraId="37713B83" w14:textId="77777777" w:rsidR="000F2266" w:rsidRDefault="000F2266" w:rsidP="007017FB">
            <w:pPr>
              <w:rPr>
                <w:szCs w:val="24"/>
              </w:rPr>
            </w:pPr>
            <w:r>
              <w:rPr>
                <w:szCs w:val="24"/>
              </w:rPr>
              <w:t>___   2</w:t>
            </w:r>
          </w:p>
        </w:tc>
        <w:tc>
          <w:tcPr>
            <w:tcW w:w="1772" w:type="dxa"/>
            <w:gridSpan w:val="2"/>
            <w:tcBorders>
              <w:top w:val="nil"/>
              <w:left w:val="nil"/>
              <w:bottom w:val="nil"/>
              <w:right w:val="nil"/>
            </w:tcBorders>
            <w:shd w:val="clear" w:color="auto" w:fill="D9D9D9" w:themeFill="background1" w:themeFillShade="D9"/>
          </w:tcPr>
          <w:p w14:paraId="0E04E38A" w14:textId="77777777" w:rsidR="000F2266" w:rsidRDefault="000F2266" w:rsidP="007017FB">
            <w:pPr>
              <w:rPr>
                <w:szCs w:val="24"/>
              </w:rPr>
            </w:pPr>
            <w:r>
              <w:rPr>
                <w:szCs w:val="24"/>
              </w:rPr>
              <w:t>___   1 (Difficult)</w:t>
            </w:r>
          </w:p>
        </w:tc>
      </w:tr>
    </w:tbl>
    <w:p w14:paraId="6587C54C" w14:textId="77777777" w:rsidR="000F2266" w:rsidRDefault="000F2266" w:rsidP="004E6A41">
      <w:pPr>
        <w:rPr>
          <w:szCs w:val="24"/>
        </w:rPr>
      </w:pPr>
    </w:p>
    <w:p w14:paraId="24A8ED2C" w14:textId="77777777" w:rsidR="000F2266" w:rsidRDefault="000F2266" w:rsidP="004E6A41">
      <w:pPr>
        <w:rPr>
          <w:szCs w:val="24"/>
        </w:rPr>
      </w:pPr>
    </w:p>
    <w:p w14:paraId="7F9F6E6C" w14:textId="77777777" w:rsidR="000F2266" w:rsidRDefault="000F2266" w:rsidP="004E6A41">
      <w:pPr>
        <w:rPr>
          <w:szCs w:val="24"/>
        </w:rPr>
      </w:pPr>
    </w:p>
    <w:p w14:paraId="225C2357" w14:textId="77777777" w:rsidR="000F2266" w:rsidRDefault="000F2266" w:rsidP="004E6A41">
      <w:pPr>
        <w:rPr>
          <w:szCs w:val="24"/>
        </w:rPr>
      </w:pPr>
      <w:r>
        <w:rPr>
          <w:szCs w:val="24"/>
        </w:rPr>
        <w:t>Please sign and date below:</w:t>
      </w:r>
    </w:p>
    <w:p w14:paraId="43C48F0E" w14:textId="77777777" w:rsidR="000F2266" w:rsidRDefault="000F2266" w:rsidP="004E6A41">
      <w:pPr>
        <w:rPr>
          <w:szCs w:val="24"/>
        </w:rPr>
      </w:pPr>
    </w:p>
    <w:p w14:paraId="66B0ECBE" w14:textId="77777777" w:rsidR="000F2266" w:rsidRDefault="000F2266" w:rsidP="004E6A41">
      <w:pPr>
        <w:rPr>
          <w:szCs w:val="24"/>
        </w:rPr>
      </w:pPr>
    </w:p>
    <w:p w14:paraId="2C771B01" w14:textId="77777777" w:rsidR="000F2266" w:rsidRDefault="000F2266" w:rsidP="004E6A41">
      <w:pPr>
        <w:rPr>
          <w:szCs w:val="24"/>
        </w:rPr>
      </w:pPr>
    </w:p>
    <w:p w14:paraId="7053B101" w14:textId="2B56A1D0" w:rsidR="000F2266" w:rsidRDefault="00A03EA0" w:rsidP="004E6A41">
      <w:pPr>
        <w:rPr>
          <w:szCs w:val="24"/>
        </w:rPr>
      </w:pPr>
      <w:r>
        <w:rPr>
          <w:szCs w:val="24"/>
        </w:rPr>
        <w:t>Trevor Totten</w:t>
      </w:r>
      <w:r w:rsidR="000F2266">
        <w:rPr>
          <w:szCs w:val="24"/>
        </w:rPr>
        <w:t xml:space="preserve">______________________________________________   </w:t>
      </w:r>
      <w:r>
        <w:rPr>
          <w:szCs w:val="24"/>
        </w:rPr>
        <w:t>12/9/18</w:t>
      </w:r>
      <w:bookmarkStart w:id="0" w:name="_GoBack"/>
      <w:bookmarkEnd w:id="0"/>
      <w:r w:rsidR="000F2266">
        <w:rPr>
          <w:szCs w:val="24"/>
        </w:rPr>
        <w:t>____________________</w:t>
      </w:r>
    </w:p>
    <w:p w14:paraId="55BA63AE" w14:textId="77777777" w:rsidR="000F2266" w:rsidRPr="000F2266" w:rsidRDefault="000F2266" w:rsidP="004E6A41">
      <w:pPr>
        <w:rPr>
          <w:i/>
          <w:szCs w:val="24"/>
        </w:rPr>
      </w:pPr>
      <w:r>
        <w:rPr>
          <w:i/>
          <w:szCs w:val="24"/>
        </w:rPr>
        <w:t>Your Name                                                                                                             Today’s Date</w:t>
      </w:r>
    </w:p>
    <w:sectPr w:rsidR="000F2266" w:rsidRPr="000F2266" w:rsidSect="00F367DC">
      <w:headerReference w:type="even"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E2DD3" w14:textId="77777777" w:rsidR="00C72E6A" w:rsidRDefault="00C72E6A" w:rsidP="00C757D9">
      <w:r>
        <w:separator/>
      </w:r>
    </w:p>
    <w:p w14:paraId="74C0B89D" w14:textId="77777777" w:rsidR="00C72E6A" w:rsidRDefault="00C72E6A" w:rsidP="00C757D9"/>
    <w:p w14:paraId="20774B62" w14:textId="77777777" w:rsidR="00C72E6A" w:rsidRDefault="00C72E6A" w:rsidP="00C757D9"/>
    <w:p w14:paraId="1B93BB41" w14:textId="77777777" w:rsidR="00C72E6A" w:rsidRDefault="00C72E6A" w:rsidP="00C757D9"/>
    <w:p w14:paraId="0D837F7D" w14:textId="77777777" w:rsidR="00C72E6A" w:rsidRDefault="00C72E6A" w:rsidP="00C757D9"/>
    <w:p w14:paraId="08BE8DD8" w14:textId="77777777" w:rsidR="00C72E6A" w:rsidRDefault="00C72E6A" w:rsidP="00C757D9"/>
    <w:p w14:paraId="11544A20" w14:textId="77777777" w:rsidR="00C72E6A" w:rsidRDefault="00C72E6A" w:rsidP="00C757D9"/>
    <w:p w14:paraId="69AC5902" w14:textId="77777777" w:rsidR="00C72E6A" w:rsidRDefault="00C72E6A" w:rsidP="00C757D9"/>
    <w:p w14:paraId="13DF8216" w14:textId="77777777" w:rsidR="00C72E6A" w:rsidRDefault="00C72E6A" w:rsidP="00C757D9"/>
    <w:p w14:paraId="008E501A" w14:textId="77777777" w:rsidR="00C72E6A" w:rsidRDefault="00C72E6A" w:rsidP="00C757D9"/>
    <w:p w14:paraId="6EA39B35" w14:textId="77777777" w:rsidR="00C72E6A" w:rsidRDefault="00C72E6A" w:rsidP="00C757D9"/>
    <w:p w14:paraId="15862F14" w14:textId="77777777" w:rsidR="00C72E6A" w:rsidRDefault="00C72E6A" w:rsidP="00C757D9"/>
    <w:p w14:paraId="57C8C3CB" w14:textId="77777777" w:rsidR="00C72E6A" w:rsidRDefault="00C72E6A" w:rsidP="00C757D9"/>
    <w:p w14:paraId="4C0C1F0F" w14:textId="77777777" w:rsidR="00C72E6A" w:rsidRDefault="00C72E6A" w:rsidP="00C757D9"/>
    <w:p w14:paraId="081053E6" w14:textId="77777777" w:rsidR="00C72E6A" w:rsidRDefault="00C72E6A" w:rsidP="00C757D9"/>
    <w:p w14:paraId="756F6309" w14:textId="77777777" w:rsidR="00C72E6A" w:rsidRDefault="00C72E6A" w:rsidP="00C757D9"/>
    <w:p w14:paraId="4D375138" w14:textId="77777777" w:rsidR="00C72E6A" w:rsidRDefault="00C72E6A"/>
    <w:p w14:paraId="5E33C269" w14:textId="77777777" w:rsidR="00C72E6A" w:rsidRDefault="00C72E6A" w:rsidP="00891234"/>
    <w:p w14:paraId="02B613A9" w14:textId="77777777" w:rsidR="00C72E6A" w:rsidRDefault="00C72E6A"/>
    <w:p w14:paraId="1E1CE1E2" w14:textId="77777777" w:rsidR="00C72E6A" w:rsidRDefault="00C72E6A" w:rsidP="00733666"/>
    <w:p w14:paraId="55126A61" w14:textId="77777777" w:rsidR="00C72E6A" w:rsidRDefault="00C72E6A" w:rsidP="00733666"/>
    <w:p w14:paraId="3E87DC76" w14:textId="77777777" w:rsidR="00C72E6A" w:rsidRDefault="00C72E6A" w:rsidP="00733666"/>
    <w:p w14:paraId="7D2170CE" w14:textId="77777777" w:rsidR="00C72E6A" w:rsidRDefault="00C72E6A" w:rsidP="00733666"/>
    <w:p w14:paraId="06F19C28" w14:textId="77777777" w:rsidR="00C72E6A" w:rsidRDefault="00C72E6A" w:rsidP="00733666"/>
  </w:endnote>
  <w:endnote w:type="continuationSeparator" w:id="0">
    <w:p w14:paraId="6CB66055" w14:textId="77777777" w:rsidR="00C72E6A" w:rsidRDefault="00C72E6A" w:rsidP="00C757D9">
      <w:r>
        <w:continuationSeparator/>
      </w:r>
    </w:p>
    <w:p w14:paraId="2B9A7E36" w14:textId="77777777" w:rsidR="00C72E6A" w:rsidRDefault="00C72E6A" w:rsidP="00C757D9"/>
    <w:p w14:paraId="60E8B5A8" w14:textId="77777777" w:rsidR="00C72E6A" w:rsidRDefault="00C72E6A" w:rsidP="00C757D9"/>
    <w:p w14:paraId="5A8DD847" w14:textId="77777777" w:rsidR="00C72E6A" w:rsidRDefault="00C72E6A" w:rsidP="00C757D9"/>
    <w:p w14:paraId="0EAF0B5D" w14:textId="77777777" w:rsidR="00C72E6A" w:rsidRDefault="00C72E6A" w:rsidP="00C757D9"/>
    <w:p w14:paraId="6C53B404" w14:textId="77777777" w:rsidR="00C72E6A" w:rsidRDefault="00C72E6A" w:rsidP="00C757D9"/>
    <w:p w14:paraId="622DF75C" w14:textId="77777777" w:rsidR="00C72E6A" w:rsidRDefault="00C72E6A" w:rsidP="00C757D9"/>
    <w:p w14:paraId="187772A5" w14:textId="77777777" w:rsidR="00C72E6A" w:rsidRDefault="00C72E6A" w:rsidP="00C757D9"/>
    <w:p w14:paraId="3975DED6" w14:textId="77777777" w:rsidR="00C72E6A" w:rsidRDefault="00C72E6A" w:rsidP="00C757D9"/>
    <w:p w14:paraId="79F288BD" w14:textId="77777777" w:rsidR="00C72E6A" w:rsidRDefault="00C72E6A" w:rsidP="00C757D9"/>
    <w:p w14:paraId="6874A20F" w14:textId="77777777" w:rsidR="00C72E6A" w:rsidRDefault="00C72E6A" w:rsidP="00C757D9"/>
    <w:p w14:paraId="5D7A0CC3" w14:textId="77777777" w:rsidR="00C72E6A" w:rsidRDefault="00C72E6A" w:rsidP="00C757D9"/>
    <w:p w14:paraId="2E488396" w14:textId="77777777" w:rsidR="00C72E6A" w:rsidRDefault="00C72E6A" w:rsidP="00C757D9"/>
    <w:p w14:paraId="2EECD6CD" w14:textId="77777777" w:rsidR="00C72E6A" w:rsidRDefault="00C72E6A" w:rsidP="00C757D9"/>
    <w:p w14:paraId="4EF950FC" w14:textId="77777777" w:rsidR="00C72E6A" w:rsidRDefault="00C72E6A" w:rsidP="00C757D9"/>
    <w:p w14:paraId="4DA4BD92" w14:textId="77777777" w:rsidR="00C72E6A" w:rsidRDefault="00C72E6A" w:rsidP="00C757D9"/>
    <w:p w14:paraId="440964B4" w14:textId="77777777" w:rsidR="00C72E6A" w:rsidRDefault="00C72E6A"/>
    <w:p w14:paraId="37691EFD" w14:textId="77777777" w:rsidR="00C72E6A" w:rsidRDefault="00C72E6A" w:rsidP="00891234"/>
    <w:p w14:paraId="56D6A255" w14:textId="77777777" w:rsidR="00C72E6A" w:rsidRDefault="00C72E6A"/>
    <w:p w14:paraId="031E693B" w14:textId="77777777" w:rsidR="00C72E6A" w:rsidRDefault="00C72E6A" w:rsidP="00733666"/>
    <w:p w14:paraId="40B7A173" w14:textId="77777777" w:rsidR="00C72E6A" w:rsidRDefault="00C72E6A" w:rsidP="00733666"/>
    <w:p w14:paraId="5FB98847" w14:textId="77777777" w:rsidR="00C72E6A" w:rsidRDefault="00C72E6A" w:rsidP="00733666"/>
    <w:p w14:paraId="6BADF1EB" w14:textId="77777777" w:rsidR="00C72E6A" w:rsidRDefault="00C72E6A" w:rsidP="00733666"/>
    <w:p w14:paraId="0B26B451" w14:textId="77777777" w:rsidR="00C72E6A" w:rsidRDefault="00C72E6A" w:rsidP="007336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05C9C" w14:textId="77777777" w:rsidR="00C72E6A" w:rsidRDefault="00C72E6A" w:rsidP="00C757D9">
      <w:r>
        <w:separator/>
      </w:r>
    </w:p>
    <w:p w14:paraId="117DBA5F" w14:textId="77777777" w:rsidR="00C72E6A" w:rsidRDefault="00C72E6A" w:rsidP="00C757D9"/>
    <w:p w14:paraId="1F637EFE" w14:textId="77777777" w:rsidR="00C72E6A" w:rsidRDefault="00C72E6A" w:rsidP="00C757D9"/>
    <w:p w14:paraId="470B9DC1" w14:textId="77777777" w:rsidR="00C72E6A" w:rsidRDefault="00C72E6A" w:rsidP="00C757D9"/>
    <w:p w14:paraId="23AFD9E5" w14:textId="77777777" w:rsidR="00C72E6A" w:rsidRDefault="00C72E6A" w:rsidP="00C757D9"/>
    <w:p w14:paraId="2C46E56F" w14:textId="77777777" w:rsidR="00C72E6A" w:rsidRDefault="00C72E6A" w:rsidP="00C757D9"/>
    <w:p w14:paraId="36DC927D" w14:textId="77777777" w:rsidR="00C72E6A" w:rsidRDefault="00C72E6A" w:rsidP="00C757D9"/>
    <w:p w14:paraId="46ECA3F8" w14:textId="77777777" w:rsidR="00C72E6A" w:rsidRDefault="00C72E6A" w:rsidP="00C757D9"/>
    <w:p w14:paraId="7F5B43C5" w14:textId="77777777" w:rsidR="00C72E6A" w:rsidRDefault="00C72E6A" w:rsidP="00C757D9"/>
    <w:p w14:paraId="6B43E53C" w14:textId="77777777" w:rsidR="00C72E6A" w:rsidRDefault="00C72E6A" w:rsidP="00C757D9"/>
    <w:p w14:paraId="26BE14A0" w14:textId="77777777" w:rsidR="00C72E6A" w:rsidRDefault="00C72E6A" w:rsidP="00C757D9"/>
    <w:p w14:paraId="652A1244" w14:textId="77777777" w:rsidR="00C72E6A" w:rsidRDefault="00C72E6A" w:rsidP="00C757D9"/>
    <w:p w14:paraId="1A0BBA3C" w14:textId="77777777" w:rsidR="00C72E6A" w:rsidRDefault="00C72E6A" w:rsidP="00C757D9"/>
    <w:p w14:paraId="4EF4491E" w14:textId="77777777" w:rsidR="00C72E6A" w:rsidRDefault="00C72E6A" w:rsidP="00C757D9"/>
    <w:p w14:paraId="0CA5DC04" w14:textId="77777777" w:rsidR="00C72E6A" w:rsidRDefault="00C72E6A" w:rsidP="00C757D9"/>
    <w:p w14:paraId="51F6504E" w14:textId="77777777" w:rsidR="00C72E6A" w:rsidRDefault="00C72E6A" w:rsidP="00C757D9"/>
    <w:p w14:paraId="7173ABC8" w14:textId="77777777" w:rsidR="00C72E6A" w:rsidRDefault="00C72E6A"/>
    <w:p w14:paraId="7D9203A0" w14:textId="77777777" w:rsidR="00C72E6A" w:rsidRDefault="00C72E6A" w:rsidP="00891234"/>
    <w:p w14:paraId="65A20796" w14:textId="77777777" w:rsidR="00C72E6A" w:rsidRDefault="00C72E6A"/>
    <w:p w14:paraId="1409E614" w14:textId="77777777" w:rsidR="00C72E6A" w:rsidRDefault="00C72E6A" w:rsidP="00733666"/>
    <w:p w14:paraId="5ACC45E9" w14:textId="77777777" w:rsidR="00C72E6A" w:rsidRDefault="00C72E6A" w:rsidP="00733666"/>
    <w:p w14:paraId="69A2E1C5" w14:textId="77777777" w:rsidR="00C72E6A" w:rsidRDefault="00C72E6A" w:rsidP="00733666"/>
    <w:p w14:paraId="28BC3283" w14:textId="77777777" w:rsidR="00C72E6A" w:rsidRDefault="00C72E6A" w:rsidP="00733666"/>
    <w:p w14:paraId="56EA8D4D" w14:textId="77777777" w:rsidR="00C72E6A" w:rsidRDefault="00C72E6A" w:rsidP="00733666"/>
  </w:footnote>
  <w:footnote w:type="continuationSeparator" w:id="0">
    <w:p w14:paraId="2EB37573" w14:textId="77777777" w:rsidR="00C72E6A" w:rsidRDefault="00C72E6A" w:rsidP="00C757D9">
      <w:r>
        <w:continuationSeparator/>
      </w:r>
    </w:p>
    <w:p w14:paraId="35AD8589" w14:textId="77777777" w:rsidR="00C72E6A" w:rsidRDefault="00C72E6A" w:rsidP="00C757D9"/>
    <w:p w14:paraId="5CE89A8E" w14:textId="77777777" w:rsidR="00C72E6A" w:rsidRDefault="00C72E6A" w:rsidP="00C757D9"/>
    <w:p w14:paraId="627E25DB" w14:textId="77777777" w:rsidR="00C72E6A" w:rsidRDefault="00C72E6A" w:rsidP="00C757D9"/>
    <w:p w14:paraId="1C7F2E75" w14:textId="77777777" w:rsidR="00C72E6A" w:rsidRDefault="00C72E6A" w:rsidP="00C757D9"/>
    <w:p w14:paraId="5626078F" w14:textId="77777777" w:rsidR="00C72E6A" w:rsidRDefault="00C72E6A" w:rsidP="00C757D9"/>
    <w:p w14:paraId="0BFCD69D" w14:textId="77777777" w:rsidR="00C72E6A" w:rsidRDefault="00C72E6A" w:rsidP="00C757D9"/>
    <w:p w14:paraId="7DC1FA75" w14:textId="77777777" w:rsidR="00C72E6A" w:rsidRDefault="00C72E6A" w:rsidP="00C757D9"/>
    <w:p w14:paraId="15B247E7" w14:textId="77777777" w:rsidR="00C72E6A" w:rsidRDefault="00C72E6A" w:rsidP="00C757D9"/>
    <w:p w14:paraId="737D23E2" w14:textId="77777777" w:rsidR="00C72E6A" w:rsidRDefault="00C72E6A" w:rsidP="00C757D9"/>
    <w:p w14:paraId="22D6936F" w14:textId="77777777" w:rsidR="00C72E6A" w:rsidRDefault="00C72E6A" w:rsidP="00C757D9"/>
    <w:p w14:paraId="1CE2C665" w14:textId="77777777" w:rsidR="00C72E6A" w:rsidRDefault="00C72E6A" w:rsidP="00C757D9"/>
    <w:p w14:paraId="42E1C597" w14:textId="77777777" w:rsidR="00C72E6A" w:rsidRDefault="00C72E6A" w:rsidP="00C757D9"/>
    <w:p w14:paraId="6A6614D5" w14:textId="77777777" w:rsidR="00C72E6A" w:rsidRDefault="00C72E6A" w:rsidP="00C757D9"/>
    <w:p w14:paraId="693A2D8E" w14:textId="77777777" w:rsidR="00C72E6A" w:rsidRDefault="00C72E6A" w:rsidP="00C757D9"/>
    <w:p w14:paraId="77F29C4A" w14:textId="77777777" w:rsidR="00C72E6A" w:rsidRDefault="00C72E6A" w:rsidP="00C757D9"/>
    <w:p w14:paraId="3162BED1" w14:textId="77777777" w:rsidR="00C72E6A" w:rsidRDefault="00C72E6A"/>
    <w:p w14:paraId="343F1C30" w14:textId="77777777" w:rsidR="00C72E6A" w:rsidRDefault="00C72E6A" w:rsidP="00891234"/>
    <w:p w14:paraId="7429231E" w14:textId="77777777" w:rsidR="00C72E6A" w:rsidRDefault="00C72E6A"/>
    <w:p w14:paraId="69353340" w14:textId="77777777" w:rsidR="00C72E6A" w:rsidRDefault="00C72E6A" w:rsidP="00733666"/>
    <w:p w14:paraId="38FC1A1B" w14:textId="77777777" w:rsidR="00C72E6A" w:rsidRDefault="00C72E6A" w:rsidP="00733666"/>
    <w:p w14:paraId="3A826150" w14:textId="77777777" w:rsidR="00C72E6A" w:rsidRDefault="00C72E6A" w:rsidP="00733666"/>
    <w:p w14:paraId="36DC1C4B" w14:textId="77777777" w:rsidR="00C72E6A" w:rsidRDefault="00C72E6A" w:rsidP="00733666"/>
    <w:p w14:paraId="3536481B" w14:textId="77777777" w:rsidR="00C72E6A" w:rsidRDefault="00C72E6A" w:rsidP="007336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85285" w14:textId="77777777" w:rsidR="00FF04E2" w:rsidRDefault="00FF04E2" w:rsidP="00C757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4D9"/>
    <w:multiLevelType w:val="hybridMultilevel"/>
    <w:tmpl w:val="503C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D1BBF"/>
    <w:multiLevelType w:val="hybridMultilevel"/>
    <w:tmpl w:val="44D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F2AEC"/>
    <w:multiLevelType w:val="hybridMultilevel"/>
    <w:tmpl w:val="8A9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629BE"/>
    <w:multiLevelType w:val="hybridMultilevel"/>
    <w:tmpl w:val="1090A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5178F"/>
    <w:multiLevelType w:val="hybridMultilevel"/>
    <w:tmpl w:val="F83C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449DC"/>
    <w:multiLevelType w:val="hybridMultilevel"/>
    <w:tmpl w:val="A7923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C3C12"/>
    <w:multiLevelType w:val="hybridMultilevel"/>
    <w:tmpl w:val="6ED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21E6E"/>
    <w:multiLevelType w:val="hybridMultilevel"/>
    <w:tmpl w:val="1A52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878FD"/>
    <w:multiLevelType w:val="hybridMultilevel"/>
    <w:tmpl w:val="AE72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91160"/>
    <w:multiLevelType w:val="hybridMultilevel"/>
    <w:tmpl w:val="8540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E4AB2"/>
    <w:multiLevelType w:val="hybridMultilevel"/>
    <w:tmpl w:val="8198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248AA"/>
    <w:multiLevelType w:val="hybridMultilevel"/>
    <w:tmpl w:val="DB90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1"/>
  </w:num>
  <w:num w:numId="6">
    <w:abstractNumId w:val="0"/>
  </w:num>
  <w:num w:numId="7">
    <w:abstractNumId w:val="4"/>
  </w:num>
  <w:num w:numId="8">
    <w:abstractNumId w:val="8"/>
  </w:num>
  <w:num w:numId="9">
    <w:abstractNumId w:val="10"/>
  </w:num>
  <w:num w:numId="10">
    <w:abstractNumId w:val="11"/>
  </w:num>
  <w:num w:numId="11">
    <w:abstractNumId w:val="9"/>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00"/>
    <w:rsid w:val="0004097D"/>
    <w:rsid w:val="00045CF9"/>
    <w:rsid w:val="000473DE"/>
    <w:rsid w:val="000475F1"/>
    <w:rsid w:val="00054C98"/>
    <w:rsid w:val="00062C7A"/>
    <w:rsid w:val="00092330"/>
    <w:rsid w:val="0009346F"/>
    <w:rsid w:val="000950AE"/>
    <w:rsid w:val="00096A00"/>
    <w:rsid w:val="000A6C65"/>
    <w:rsid w:val="000C629A"/>
    <w:rsid w:val="000D0EA1"/>
    <w:rsid w:val="000E165A"/>
    <w:rsid w:val="000E72BF"/>
    <w:rsid w:val="000F2266"/>
    <w:rsid w:val="001038A9"/>
    <w:rsid w:val="00107530"/>
    <w:rsid w:val="00167408"/>
    <w:rsid w:val="001A20BD"/>
    <w:rsid w:val="001B3625"/>
    <w:rsid w:val="001B7AE9"/>
    <w:rsid w:val="001C49ED"/>
    <w:rsid w:val="001C6C9B"/>
    <w:rsid w:val="001E2AB5"/>
    <w:rsid w:val="001F1F63"/>
    <w:rsid w:val="00207F93"/>
    <w:rsid w:val="00221AC6"/>
    <w:rsid w:val="0023181F"/>
    <w:rsid w:val="002347E1"/>
    <w:rsid w:val="00257E1A"/>
    <w:rsid w:val="002650A9"/>
    <w:rsid w:val="002763F9"/>
    <w:rsid w:val="0028611D"/>
    <w:rsid w:val="00290A76"/>
    <w:rsid w:val="002A2259"/>
    <w:rsid w:val="002A262E"/>
    <w:rsid w:val="002A68BF"/>
    <w:rsid w:val="002B656D"/>
    <w:rsid w:val="002C571D"/>
    <w:rsid w:val="002E6CE2"/>
    <w:rsid w:val="002F0E3B"/>
    <w:rsid w:val="0030395C"/>
    <w:rsid w:val="00303D3D"/>
    <w:rsid w:val="003134EB"/>
    <w:rsid w:val="00343970"/>
    <w:rsid w:val="003751E2"/>
    <w:rsid w:val="00381CC0"/>
    <w:rsid w:val="00382B7E"/>
    <w:rsid w:val="003A403E"/>
    <w:rsid w:val="003A6D90"/>
    <w:rsid w:val="003C3814"/>
    <w:rsid w:val="003D0E9B"/>
    <w:rsid w:val="003E4F3B"/>
    <w:rsid w:val="0040705C"/>
    <w:rsid w:val="00465D5D"/>
    <w:rsid w:val="00472F16"/>
    <w:rsid w:val="0047466B"/>
    <w:rsid w:val="00481668"/>
    <w:rsid w:val="00495003"/>
    <w:rsid w:val="004A1542"/>
    <w:rsid w:val="004A31C2"/>
    <w:rsid w:val="004A581F"/>
    <w:rsid w:val="004C14CE"/>
    <w:rsid w:val="004D5FBE"/>
    <w:rsid w:val="004D64EB"/>
    <w:rsid w:val="004E6A41"/>
    <w:rsid w:val="004F648A"/>
    <w:rsid w:val="00504AAD"/>
    <w:rsid w:val="0052631B"/>
    <w:rsid w:val="005461D5"/>
    <w:rsid w:val="0056438B"/>
    <w:rsid w:val="00564DCB"/>
    <w:rsid w:val="0058645F"/>
    <w:rsid w:val="005C2B45"/>
    <w:rsid w:val="005E0E99"/>
    <w:rsid w:val="005E5678"/>
    <w:rsid w:val="005F78F6"/>
    <w:rsid w:val="006038FB"/>
    <w:rsid w:val="006231B6"/>
    <w:rsid w:val="00633748"/>
    <w:rsid w:val="0066172D"/>
    <w:rsid w:val="00694034"/>
    <w:rsid w:val="006C3314"/>
    <w:rsid w:val="006C39B1"/>
    <w:rsid w:val="006D3569"/>
    <w:rsid w:val="006E29E7"/>
    <w:rsid w:val="0070405B"/>
    <w:rsid w:val="00712251"/>
    <w:rsid w:val="00720A5A"/>
    <w:rsid w:val="00720B7F"/>
    <w:rsid w:val="00733666"/>
    <w:rsid w:val="00741BF4"/>
    <w:rsid w:val="00743140"/>
    <w:rsid w:val="00750633"/>
    <w:rsid w:val="0077597A"/>
    <w:rsid w:val="00795135"/>
    <w:rsid w:val="007B226E"/>
    <w:rsid w:val="007B4FC4"/>
    <w:rsid w:val="007C74C5"/>
    <w:rsid w:val="007F0741"/>
    <w:rsid w:val="007F0E61"/>
    <w:rsid w:val="008021DF"/>
    <w:rsid w:val="00817580"/>
    <w:rsid w:val="0082530A"/>
    <w:rsid w:val="00831F58"/>
    <w:rsid w:val="00832EC6"/>
    <w:rsid w:val="00836D16"/>
    <w:rsid w:val="00854915"/>
    <w:rsid w:val="00856C9B"/>
    <w:rsid w:val="008639F5"/>
    <w:rsid w:val="008651BC"/>
    <w:rsid w:val="008744C6"/>
    <w:rsid w:val="00882C37"/>
    <w:rsid w:val="00885C83"/>
    <w:rsid w:val="00891234"/>
    <w:rsid w:val="008C5690"/>
    <w:rsid w:val="008C61C1"/>
    <w:rsid w:val="008C6D61"/>
    <w:rsid w:val="008E7620"/>
    <w:rsid w:val="008F3481"/>
    <w:rsid w:val="0090246C"/>
    <w:rsid w:val="0090389E"/>
    <w:rsid w:val="00903B69"/>
    <w:rsid w:val="00920F13"/>
    <w:rsid w:val="00941384"/>
    <w:rsid w:val="00941886"/>
    <w:rsid w:val="009700E4"/>
    <w:rsid w:val="00974EF3"/>
    <w:rsid w:val="0098304C"/>
    <w:rsid w:val="00994C30"/>
    <w:rsid w:val="009A7510"/>
    <w:rsid w:val="009B39F1"/>
    <w:rsid w:val="009B4A29"/>
    <w:rsid w:val="009C3421"/>
    <w:rsid w:val="009C77D9"/>
    <w:rsid w:val="009F6D4D"/>
    <w:rsid w:val="009F7446"/>
    <w:rsid w:val="00A03D28"/>
    <w:rsid w:val="00A03EA0"/>
    <w:rsid w:val="00A056ED"/>
    <w:rsid w:val="00A079BF"/>
    <w:rsid w:val="00A10E51"/>
    <w:rsid w:val="00A16D17"/>
    <w:rsid w:val="00A20490"/>
    <w:rsid w:val="00A23430"/>
    <w:rsid w:val="00A259CA"/>
    <w:rsid w:val="00A8456A"/>
    <w:rsid w:val="00AB5546"/>
    <w:rsid w:val="00AC5529"/>
    <w:rsid w:val="00AE510E"/>
    <w:rsid w:val="00B02BFC"/>
    <w:rsid w:val="00B056A0"/>
    <w:rsid w:val="00B05800"/>
    <w:rsid w:val="00B176B6"/>
    <w:rsid w:val="00B303A8"/>
    <w:rsid w:val="00B32694"/>
    <w:rsid w:val="00B478AA"/>
    <w:rsid w:val="00B5076F"/>
    <w:rsid w:val="00B51E60"/>
    <w:rsid w:val="00B5657F"/>
    <w:rsid w:val="00B611AB"/>
    <w:rsid w:val="00B8531D"/>
    <w:rsid w:val="00B8651E"/>
    <w:rsid w:val="00BE4B12"/>
    <w:rsid w:val="00C2625F"/>
    <w:rsid w:val="00C42116"/>
    <w:rsid w:val="00C614BF"/>
    <w:rsid w:val="00C6250D"/>
    <w:rsid w:val="00C72E6A"/>
    <w:rsid w:val="00C7370B"/>
    <w:rsid w:val="00C757D9"/>
    <w:rsid w:val="00C92336"/>
    <w:rsid w:val="00C95EEF"/>
    <w:rsid w:val="00CB443C"/>
    <w:rsid w:val="00CB4AD6"/>
    <w:rsid w:val="00CB6A40"/>
    <w:rsid w:val="00CB75D3"/>
    <w:rsid w:val="00CC479A"/>
    <w:rsid w:val="00CD1AB6"/>
    <w:rsid w:val="00CF385B"/>
    <w:rsid w:val="00CF58F2"/>
    <w:rsid w:val="00D014EB"/>
    <w:rsid w:val="00D0646C"/>
    <w:rsid w:val="00D15464"/>
    <w:rsid w:val="00D32E14"/>
    <w:rsid w:val="00D35751"/>
    <w:rsid w:val="00D46CCE"/>
    <w:rsid w:val="00D80AD0"/>
    <w:rsid w:val="00D84833"/>
    <w:rsid w:val="00DC630B"/>
    <w:rsid w:val="00DD22B7"/>
    <w:rsid w:val="00DE2FA2"/>
    <w:rsid w:val="00E0542C"/>
    <w:rsid w:val="00E13B5D"/>
    <w:rsid w:val="00E5260F"/>
    <w:rsid w:val="00E60A3F"/>
    <w:rsid w:val="00E809D9"/>
    <w:rsid w:val="00E847B2"/>
    <w:rsid w:val="00E93729"/>
    <w:rsid w:val="00E96A55"/>
    <w:rsid w:val="00EB0395"/>
    <w:rsid w:val="00EC6044"/>
    <w:rsid w:val="00EC6671"/>
    <w:rsid w:val="00ED7625"/>
    <w:rsid w:val="00EE235C"/>
    <w:rsid w:val="00EF6D7D"/>
    <w:rsid w:val="00F03427"/>
    <w:rsid w:val="00F05132"/>
    <w:rsid w:val="00F064A6"/>
    <w:rsid w:val="00F15EC3"/>
    <w:rsid w:val="00F176DB"/>
    <w:rsid w:val="00F17DDD"/>
    <w:rsid w:val="00F32858"/>
    <w:rsid w:val="00F367DC"/>
    <w:rsid w:val="00F42BF8"/>
    <w:rsid w:val="00F52E8A"/>
    <w:rsid w:val="00F608D6"/>
    <w:rsid w:val="00F64BDA"/>
    <w:rsid w:val="00F741AA"/>
    <w:rsid w:val="00F75DEA"/>
    <w:rsid w:val="00F76DED"/>
    <w:rsid w:val="00F9093A"/>
    <w:rsid w:val="00F960E2"/>
    <w:rsid w:val="00FA5CB9"/>
    <w:rsid w:val="00FE1DD6"/>
    <w:rsid w:val="00FF04E2"/>
    <w:rsid w:val="00FF1496"/>
    <w:rsid w:val="00FF1ED5"/>
    <w:rsid w:val="00FF2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1D28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20F13"/>
    <w:rPr>
      <w:sz w:val="20"/>
      <w:szCs w:val="20"/>
    </w:rPr>
  </w:style>
  <w:style w:type="paragraph" w:styleId="Heading1">
    <w:name w:val="heading 1"/>
    <w:basedOn w:val="Normal"/>
    <w:next w:val="Normal"/>
    <w:link w:val="Heading1Char"/>
    <w:uiPriority w:val="9"/>
    <w:qFormat/>
    <w:rsid w:val="00920F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20F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20F1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20F1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20F1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20F1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20F1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20F1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0F1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75D3"/>
    <w:pPr>
      <w:tabs>
        <w:tab w:val="center" w:pos="4320"/>
        <w:tab w:val="right" w:pos="8640"/>
      </w:tabs>
    </w:pPr>
  </w:style>
  <w:style w:type="paragraph" w:styleId="Footer">
    <w:name w:val="footer"/>
    <w:basedOn w:val="Normal"/>
    <w:rsid w:val="00CB75D3"/>
    <w:pPr>
      <w:tabs>
        <w:tab w:val="center" w:pos="4320"/>
        <w:tab w:val="right" w:pos="8640"/>
      </w:tabs>
    </w:pPr>
  </w:style>
  <w:style w:type="table" w:styleId="TableGrid">
    <w:name w:val="Table Grid"/>
    <w:basedOn w:val="TableNormal"/>
    <w:rsid w:val="00CB7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B75D3"/>
  </w:style>
  <w:style w:type="character" w:customStyle="1" w:styleId="GrayText">
    <w:name w:val="GrayText"/>
    <w:basedOn w:val="DefaultParagraphFont"/>
    <w:rsid w:val="00CB75D3"/>
    <w:rPr>
      <w:rFonts w:ascii="Calibri" w:hAnsi="Calibri"/>
      <w:color w:val="999999"/>
      <w:sz w:val="22"/>
    </w:rPr>
  </w:style>
  <w:style w:type="paragraph" w:styleId="NormalWeb">
    <w:name w:val="Normal (Web)"/>
    <w:basedOn w:val="Normal"/>
    <w:rsid w:val="004C14CE"/>
    <w:pPr>
      <w:spacing w:before="100" w:beforeAutospacing="1" w:after="100" w:afterAutospacing="1"/>
    </w:pPr>
    <w:rPr>
      <w:rFonts w:ascii="Times New Roman" w:hAnsi="Times New Roman"/>
      <w:sz w:val="24"/>
    </w:rPr>
  </w:style>
  <w:style w:type="paragraph" w:styleId="TOC1">
    <w:name w:val="toc 1"/>
    <w:basedOn w:val="Normal"/>
    <w:next w:val="Normal"/>
    <w:autoRedefine/>
    <w:semiHidden/>
    <w:rsid w:val="00CB75D3"/>
  </w:style>
  <w:style w:type="paragraph" w:customStyle="1" w:styleId="SpecialNote">
    <w:name w:val="SpecialNote"/>
    <w:basedOn w:val="Normal"/>
    <w:rsid w:val="00564DCB"/>
    <w:pPr>
      <w:shd w:val="clear" w:color="auto" w:fill="CCCCCC"/>
    </w:pPr>
  </w:style>
  <w:style w:type="character" w:styleId="Hyperlink">
    <w:name w:val="Hyperlink"/>
    <w:basedOn w:val="DefaultParagraphFont"/>
    <w:rsid w:val="00564DCB"/>
    <w:rPr>
      <w:color w:val="0000FF"/>
      <w:u w:val="single"/>
    </w:rPr>
  </w:style>
  <w:style w:type="character" w:styleId="Strong">
    <w:name w:val="Strong"/>
    <w:uiPriority w:val="22"/>
    <w:qFormat/>
    <w:rsid w:val="00920F13"/>
    <w:rPr>
      <w:b/>
      <w:bCs/>
    </w:rPr>
  </w:style>
  <w:style w:type="paragraph" w:styleId="TOC2">
    <w:name w:val="toc 2"/>
    <w:basedOn w:val="Normal"/>
    <w:next w:val="Normal"/>
    <w:autoRedefine/>
    <w:semiHidden/>
    <w:rsid w:val="00891234"/>
    <w:pPr>
      <w:ind w:left="220"/>
    </w:pPr>
  </w:style>
  <w:style w:type="character" w:styleId="Emphasis">
    <w:name w:val="Emphasis"/>
    <w:uiPriority w:val="20"/>
    <w:qFormat/>
    <w:rsid w:val="00920F13"/>
    <w:rPr>
      <w:caps/>
      <w:color w:val="243F60" w:themeColor="accent1" w:themeShade="7F"/>
      <w:spacing w:val="5"/>
    </w:rPr>
  </w:style>
  <w:style w:type="paragraph" w:styleId="Caption">
    <w:name w:val="caption"/>
    <w:basedOn w:val="Normal"/>
    <w:next w:val="Normal"/>
    <w:uiPriority w:val="35"/>
    <w:unhideWhenUsed/>
    <w:qFormat/>
    <w:rsid w:val="00920F13"/>
    <w:rPr>
      <w:b/>
      <w:bCs/>
      <w:color w:val="365F91" w:themeColor="accent1" w:themeShade="BF"/>
      <w:sz w:val="16"/>
      <w:szCs w:val="16"/>
    </w:rPr>
  </w:style>
  <w:style w:type="character" w:customStyle="1" w:styleId="Heading1Char">
    <w:name w:val="Heading 1 Char"/>
    <w:basedOn w:val="DefaultParagraphFont"/>
    <w:link w:val="Heading1"/>
    <w:uiPriority w:val="9"/>
    <w:rsid w:val="00920F1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20F13"/>
    <w:rPr>
      <w:caps/>
      <w:spacing w:val="15"/>
      <w:shd w:val="clear" w:color="auto" w:fill="DBE5F1" w:themeFill="accent1" w:themeFillTint="33"/>
    </w:rPr>
  </w:style>
  <w:style w:type="character" w:customStyle="1" w:styleId="Heading3Char">
    <w:name w:val="Heading 3 Char"/>
    <w:basedOn w:val="DefaultParagraphFont"/>
    <w:link w:val="Heading3"/>
    <w:uiPriority w:val="9"/>
    <w:rsid w:val="00920F13"/>
    <w:rPr>
      <w:caps/>
      <w:color w:val="243F60" w:themeColor="accent1" w:themeShade="7F"/>
      <w:spacing w:val="15"/>
    </w:rPr>
  </w:style>
  <w:style w:type="character" w:customStyle="1" w:styleId="Heading4Char">
    <w:name w:val="Heading 4 Char"/>
    <w:basedOn w:val="DefaultParagraphFont"/>
    <w:link w:val="Heading4"/>
    <w:uiPriority w:val="9"/>
    <w:semiHidden/>
    <w:rsid w:val="00920F13"/>
    <w:rPr>
      <w:caps/>
      <w:color w:val="365F91" w:themeColor="accent1" w:themeShade="BF"/>
      <w:spacing w:val="10"/>
    </w:rPr>
  </w:style>
  <w:style w:type="character" w:customStyle="1" w:styleId="Heading5Char">
    <w:name w:val="Heading 5 Char"/>
    <w:basedOn w:val="DefaultParagraphFont"/>
    <w:link w:val="Heading5"/>
    <w:uiPriority w:val="9"/>
    <w:semiHidden/>
    <w:rsid w:val="00920F13"/>
    <w:rPr>
      <w:caps/>
      <w:color w:val="365F91" w:themeColor="accent1" w:themeShade="BF"/>
      <w:spacing w:val="10"/>
    </w:rPr>
  </w:style>
  <w:style w:type="character" w:customStyle="1" w:styleId="Heading6Char">
    <w:name w:val="Heading 6 Char"/>
    <w:basedOn w:val="DefaultParagraphFont"/>
    <w:link w:val="Heading6"/>
    <w:uiPriority w:val="9"/>
    <w:semiHidden/>
    <w:rsid w:val="00920F13"/>
    <w:rPr>
      <w:caps/>
      <w:color w:val="365F91" w:themeColor="accent1" w:themeShade="BF"/>
      <w:spacing w:val="10"/>
    </w:rPr>
  </w:style>
  <w:style w:type="character" w:customStyle="1" w:styleId="Heading7Char">
    <w:name w:val="Heading 7 Char"/>
    <w:basedOn w:val="DefaultParagraphFont"/>
    <w:link w:val="Heading7"/>
    <w:uiPriority w:val="9"/>
    <w:semiHidden/>
    <w:rsid w:val="00920F13"/>
    <w:rPr>
      <w:caps/>
      <w:color w:val="365F91" w:themeColor="accent1" w:themeShade="BF"/>
      <w:spacing w:val="10"/>
    </w:rPr>
  </w:style>
  <w:style w:type="character" w:customStyle="1" w:styleId="Heading8Char">
    <w:name w:val="Heading 8 Char"/>
    <w:basedOn w:val="DefaultParagraphFont"/>
    <w:link w:val="Heading8"/>
    <w:uiPriority w:val="9"/>
    <w:semiHidden/>
    <w:rsid w:val="00920F13"/>
    <w:rPr>
      <w:caps/>
      <w:spacing w:val="10"/>
      <w:sz w:val="18"/>
      <w:szCs w:val="18"/>
    </w:rPr>
  </w:style>
  <w:style w:type="character" w:customStyle="1" w:styleId="Heading9Char">
    <w:name w:val="Heading 9 Char"/>
    <w:basedOn w:val="DefaultParagraphFont"/>
    <w:link w:val="Heading9"/>
    <w:uiPriority w:val="9"/>
    <w:semiHidden/>
    <w:rsid w:val="00920F13"/>
    <w:rPr>
      <w:i/>
      <w:caps/>
      <w:spacing w:val="10"/>
      <w:sz w:val="18"/>
      <w:szCs w:val="18"/>
    </w:rPr>
  </w:style>
  <w:style w:type="paragraph" w:styleId="Title">
    <w:name w:val="Title"/>
    <w:basedOn w:val="Normal"/>
    <w:next w:val="Normal"/>
    <w:link w:val="TitleChar"/>
    <w:uiPriority w:val="10"/>
    <w:qFormat/>
    <w:rsid w:val="00920F1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20F13"/>
    <w:rPr>
      <w:caps/>
      <w:color w:val="4F81BD" w:themeColor="accent1"/>
      <w:spacing w:val="10"/>
      <w:kern w:val="28"/>
      <w:sz w:val="52"/>
      <w:szCs w:val="52"/>
    </w:rPr>
  </w:style>
  <w:style w:type="paragraph" w:styleId="Subtitle">
    <w:name w:val="Subtitle"/>
    <w:basedOn w:val="Normal"/>
    <w:next w:val="Normal"/>
    <w:link w:val="SubtitleChar"/>
    <w:uiPriority w:val="11"/>
    <w:qFormat/>
    <w:rsid w:val="00920F1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20F13"/>
    <w:rPr>
      <w:caps/>
      <w:color w:val="595959" w:themeColor="text1" w:themeTint="A6"/>
      <w:spacing w:val="10"/>
      <w:sz w:val="24"/>
      <w:szCs w:val="24"/>
    </w:rPr>
  </w:style>
  <w:style w:type="paragraph" w:styleId="NoSpacing">
    <w:name w:val="No Spacing"/>
    <w:basedOn w:val="Normal"/>
    <w:link w:val="NoSpacingChar"/>
    <w:uiPriority w:val="1"/>
    <w:qFormat/>
    <w:rsid w:val="00920F13"/>
    <w:pPr>
      <w:spacing w:before="0" w:after="0" w:line="240" w:lineRule="auto"/>
    </w:pPr>
  </w:style>
  <w:style w:type="character" w:customStyle="1" w:styleId="NoSpacingChar">
    <w:name w:val="No Spacing Char"/>
    <w:basedOn w:val="DefaultParagraphFont"/>
    <w:link w:val="NoSpacing"/>
    <w:uiPriority w:val="1"/>
    <w:rsid w:val="00920F13"/>
    <w:rPr>
      <w:sz w:val="20"/>
      <w:szCs w:val="20"/>
    </w:rPr>
  </w:style>
  <w:style w:type="paragraph" w:styleId="ListParagraph">
    <w:name w:val="List Paragraph"/>
    <w:basedOn w:val="Normal"/>
    <w:uiPriority w:val="34"/>
    <w:qFormat/>
    <w:rsid w:val="00920F13"/>
    <w:pPr>
      <w:ind w:left="720"/>
      <w:contextualSpacing/>
    </w:pPr>
  </w:style>
  <w:style w:type="paragraph" w:styleId="Quote">
    <w:name w:val="Quote"/>
    <w:basedOn w:val="Normal"/>
    <w:next w:val="Normal"/>
    <w:link w:val="QuoteChar"/>
    <w:uiPriority w:val="29"/>
    <w:qFormat/>
    <w:rsid w:val="00920F13"/>
    <w:rPr>
      <w:i/>
      <w:iCs/>
    </w:rPr>
  </w:style>
  <w:style w:type="character" w:customStyle="1" w:styleId="QuoteChar">
    <w:name w:val="Quote Char"/>
    <w:basedOn w:val="DefaultParagraphFont"/>
    <w:link w:val="Quote"/>
    <w:uiPriority w:val="29"/>
    <w:rsid w:val="00920F13"/>
    <w:rPr>
      <w:i/>
      <w:iCs/>
      <w:sz w:val="20"/>
      <w:szCs w:val="20"/>
    </w:rPr>
  </w:style>
  <w:style w:type="paragraph" w:styleId="IntenseQuote">
    <w:name w:val="Intense Quote"/>
    <w:basedOn w:val="Normal"/>
    <w:next w:val="Normal"/>
    <w:link w:val="IntenseQuoteChar"/>
    <w:uiPriority w:val="30"/>
    <w:qFormat/>
    <w:rsid w:val="00920F1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20F13"/>
    <w:rPr>
      <w:i/>
      <w:iCs/>
      <w:color w:val="4F81BD" w:themeColor="accent1"/>
      <w:sz w:val="20"/>
      <w:szCs w:val="20"/>
    </w:rPr>
  </w:style>
  <w:style w:type="character" w:styleId="SubtleEmphasis">
    <w:name w:val="Subtle Emphasis"/>
    <w:uiPriority w:val="19"/>
    <w:qFormat/>
    <w:rsid w:val="00920F13"/>
    <w:rPr>
      <w:i/>
      <w:iCs/>
      <w:color w:val="243F60" w:themeColor="accent1" w:themeShade="7F"/>
    </w:rPr>
  </w:style>
  <w:style w:type="character" w:styleId="IntenseEmphasis">
    <w:name w:val="Intense Emphasis"/>
    <w:uiPriority w:val="21"/>
    <w:qFormat/>
    <w:rsid w:val="00920F13"/>
    <w:rPr>
      <w:b/>
      <w:bCs/>
      <w:caps/>
      <w:color w:val="243F60" w:themeColor="accent1" w:themeShade="7F"/>
      <w:spacing w:val="10"/>
    </w:rPr>
  </w:style>
  <w:style w:type="character" w:styleId="SubtleReference">
    <w:name w:val="Subtle Reference"/>
    <w:uiPriority w:val="31"/>
    <w:qFormat/>
    <w:rsid w:val="00920F13"/>
    <w:rPr>
      <w:b/>
      <w:bCs/>
      <w:color w:val="4F81BD" w:themeColor="accent1"/>
    </w:rPr>
  </w:style>
  <w:style w:type="character" w:styleId="IntenseReference">
    <w:name w:val="Intense Reference"/>
    <w:uiPriority w:val="32"/>
    <w:qFormat/>
    <w:rsid w:val="00920F13"/>
    <w:rPr>
      <w:b/>
      <w:bCs/>
      <w:i/>
      <w:iCs/>
      <w:caps/>
      <w:color w:val="4F81BD" w:themeColor="accent1"/>
    </w:rPr>
  </w:style>
  <w:style w:type="character" w:styleId="BookTitle">
    <w:name w:val="Book Title"/>
    <w:uiPriority w:val="33"/>
    <w:qFormat/>
    <w:rsid w:val="00920F13"/>
    <w:rPr>
      <w:b/>
      <w:bCs/>
      <w:i/>
      <w:iCs/>
      <w:spacing w:val="9"/>
    </w:rPr>
  </w:style>
  <w:style w:type="paragraph" w:styleId="TOCHeading">
    <w:name w:val="TOC Heading"/>
    <w:basedOn w:val="Heading1"/>
    <w:next w:val="Normal"/>
    <w:uiPriority w:val="39"/>
    <w:semiHidden/>
    <w:unhideWhenUsed/>
    <w:qFormat/>
    <w:rsid w:val="00920F13"/>
    <w:pPr>
      <w:outlineLvl w:val="9"/>
    </w:pPr>
  </w:style>
  <w:style w:type="paragraph" w:styleId="BalloonText">
    <w:name w:val="Balloon Text"/>
    <w:basedOn w:val="Normal"/>
    <w:link w:val="BalloonTextChar"/>
    <w:rsid w:val="006C33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3314"/>
    <w:rPr>
      <w:rFonts w:ascii="Tahoma" w:hAnsi="Tahoma" w:cs="Tahoma"/>
      <w:sz w:val="16"/>
      <w:szCs w:val="16"/>
    </w:rPr>
  </w:style>
  <w:style w:type="table" w:styleId="LightShading-Accent1">
    <w:name w:val="Light Shading Accent 1"/>
    <w:basedOn w:val="TableNormal"/>
    <w:uiPriority w:val="60"/>
    <w:rsid w:val="0047466B"/>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Columns1">
    <w:name w:val="Table Columns 1"/>
    <w:basedOn w:val="TableNormal"/>
    <w:rsid w:val="00EB039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B039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3217">
      <w:bodyDiv w:val="1"/>
      <w:marLeft w:val="0"/>
      <w:marRight w:val="0"/>
      <w:marTop w:val="0"/>
      <w:marBottom w:val="0"/>
      <w:divBdr>
        <w:top w:val="none" w:sz="0" w:space="0" w:color="auto"/>
        <w:left w:val="none" w:sz="0" w:space="0" w:color="auto"/>
        <w:bottom w:val="none" w:sz="0" w:space="0" w:color="auto"/>
        <w:right w:val="none" w:sz="0" w:space="0" w:color="auto"/>
      </w:divBdr>
      <w:divsChild>
        <w:div w:id="50079657">
          <w:marLeft w:val="0"/>
          <w:marRight w:val="0"/>
          <w:marTop w:val="0"/>
          <w:marBottom w:val="200"/>
          <w:divBdr>
            <w:top w:val="none" w:sz="0" w:space="0" w:color="auto"/>
            <w:left w:val="none" w:sz="0" w:space="0" w:color="auto"/>
            <w:bottom w:val="none" w:sz="0" w:space="0" w:color="auto"/>
            <w:right w:val="none" w:sz="0" w:space="0" w:color="auto"/>
          </w:divBdr>
        </w:div>
        <w:div w:id="70200710">
          <w:marLeft w:val="0"/>
          <w:marRight w:val="0"/>
          <w:marTop w:val="0"/>
          <w:marBottom w:val="200"/>
          <w:divBdr>
            <w:top w:val="none" w:sz="0" w:space="0" w:color="auto"/>
            <w:left w:val="none" w:sz="0" w:space="0" w:color="auto"/>
            <w:bottom w:val="none" w:sz="0" w:space="0" w:color="auto"/>
            <w:right w:val="none" w:sz="0" w:space="0" w:color="auto"/>
          </w:divBdr>
        </w:div>
        <w:div w:id="267083077">
          <w:marLeft w:val="0"/>
          <w:marRight w:val="0"/>
          <w:marTop w:val="0"/>
          <w:marBottom w:val="200"/>
          <w:divBdr>
            <w:top w:val="none" w:sz="0" w:space="0" w:color="auto"/>
            <w:left w:val="none" w:sz="0" w:space="0" w:color="auto"/>
            <w:bottom w:val="none" w:sz="0" w:space="0" w:color="auto"/>
            <w:right w:val="none" w:sz="0" w:space="0" w:color="auto"/>
          </w:divBdr>
        </w:div>
        <w:div w:id="502550628">
          <w:marLeft w:val="0"/>
          <w:marRight w:val="0"/>
          <w:marTop w:val="0"/>
          <w:marBottom w:val="200"/>
          <w:divBdr>
            <w:top w:val="none" w:sz="0" w:space="0" w:color="auto"/>
            <w:left w:val="none" w:sz="0" w:space="0" w:color="auto"/>
            <w:bottom w:val="none" w:sz="0" w:space="0" w:color="auto"/>
            <w:right w:val="none" w:sz="0" w:space="0" w:color="auto"/>
          </w:divBdr>
        </w:div>
        <w:div w:id="636689412">
          <w:marLeft w:val="0"/>
          <w:marRight w:val="0"/>
          <w:marTop w:val="0"/>
          <w:marBottom w:val="200"/>
          <w:divBdr>
            <w:top w:val="none" w:sz="0" w:space="0" w:color="auto"/>
            <w:left w:val="none" w:sz="0" w:space="0" w:color="auto"/>
            <w:bottom w:val="none" w:sz="0" w:space="0" w:color="auto"/>
            <w:right w:val="none" w:sz="0" w:space="0" w:color="auto"/>
          </w:divBdr>
        </w:div>
        <w:div w:id="680470966">
          <w:marLeft w:val="0"/>
          <w:marRight w:val="0"/>
          <w:marTop w:val="0"/>
          <w:marBottom w:val="200"/>
          <w:divBdr>
            <w:top w:val="none" w:sz="0" w:space="0" w:color="auto"/>
            <w:left w:val="none" w:sz="0" w:space="0" w:color="auto"/>
            <w:bottom w:val="none" w:sz="0" w:space="0" w:color="auto"/>
            <w:right w:val="none" w:sz="0" w:space="0" w:color="auto"/>
          </w:divBdr>
        </w:div>
        <w:div w:id="681856895">
          <w:marLeft w:val="0"/>
          <w:marRight w:val="0"/>
          <w:marTop w:val="0"/>
          <w:marBottom w:val="200"/>
          <w:divBdr>
            <w:top w:val="none" w:sz="0" w:space="0" w:color="auto"/>
            <w:left w:val="none" w:sz="0" w:space="0" w:color="auto"/>
            <w:bottom w:val="none" w:sz="0" w:space="0" w:color="auto"/>
            <w:right w:val="none" w:sz="0" w:space="0" w:color="auto"/>
          </w:divBdr>
        </w:div>
        <w:div w:id="690447617">
          <w:marLeft w:val="0"/>
          <w:marRight w:val="0"/>
          <w:marTop w:val="0"/>
          <w:marBottom w:val="200"/>
          <w:divBdr>
            <w:top w:val="none" w:sz="0" w:space="0" w:color="auto"/>
            <w:left w:val="none" w:sz="0" w:space="0" w:color="auto"/>
            <w:bottom w:val="none" w:sz="0" w:space="0" w:color="auto"/>
            <w:right w:val="none" w:sz="0" w:space="0" w:color="auto"/>
          </w:divBdr>
        </w:div>
        <w:div w:id="814302528">
          <w:marLeft w:val="0"/>
          <w:marRight w:val="0"/>
          <w:marTop w:val="0"/>
          <w:marBottom w:val="200"/>
          <w:divBdr>
            <w:top w:val="none" w:sz="0" w:space="0" w:color="auto"/>
            <w:left w:val="none" w:sz="0" w:space="0" w:color="auto"/>
            <w:bottom w:val="none" w:sz="0" w:space="0" w:color="auto"/>
            <w:right w:val="none" w:sz="0" w:space="0" w:color="auto"/>
          </w:divBdr>
        </w:div>
        <w:div w:id="867523907">
          <w:marLeft w:val="0"/>
          <w:marRight w:val="0"/>
          <w:marTop w:val="0"/>
          <w:marBottom w:val="200"/>
          <w:divBdr>
            <w:top w:val="none" w:sz="0" w:space="0" w:color="auto"/>
            <w:left w:val="none" w:sz="0" w:space="0" w:color="auto"/>
            <w:bottom w:val="none" w:sz="0" w:space="0" w:color="auto"/>
            <w:right w:val="none" w:sz="0" w:space="0" w:color="auto"/>
          </w:divBdr>
        </w:div>
        <w:div w:id="951665761">
          <w:marLeft w:val="0"/>
          <w:marRight w:val="0"/>
          <w:marTop w:val="0"/>
          <w:marBottom w:val="200"/>
          <w:divBdr>
            <w:top w:val="none" w:sz="0" w:space="0" w:color="auto"/>
            <w:left w:val="none" w:sz="0" w:space="0" w:color="auto"/>
            <w:bottom w:val="none" w:sz="0" w:space="0" w:color="auto"/>
            <w:right w:val="none" w:sz="0" w:space="0" w:color="auto"/>
          </w:divBdr>
        </w:div>
        <w:div w:id="1216895777">
          <w:marLeft w:val="0"/>
          <w:marRight w:val="0"/>
          <w:marTop w:val="0"/>
          <w:marBottom w:val="200"/>
          <w:divBdr>
            <w:top w:val="none" w:sz="0" w:space="0" w:color="auto"/>
            <w:left w:val="none" w:sz="0" w:space="0" w:color="auto"/>
            <w:bottom w:val="none" w:sz="0" w:space="0" w:color="auto"/>
            <w:right w:val="none" w:sz="0" w:space="0" w:color="auto"/>
          </w:divBdr>
        </w:div>
        <w:div w:id="1286887070">
          <w:marLeft w:val="0"/>
          <w:marRight w:val="0"/>
          <w:marTop w:val="0"/>
          <w:marBottom w:val="200"/>
          <w:divBdr>
            <w:top w:val="none" w:sz="0" w:space="0" w:color="auto"/>
            <w:left w:val="none" w:sz="0" w:space="0" w:color="auto"/>
            <w:bottom w:val="none" w:sz="0" w:space="0" w:color="auto"/>
            <w:right w:val="none" w:sz="0" w:space="0" w:color="auto"/>
          </w:divBdr>
        </w:div>
        <w:div w:id="1390348087">
          <w:marLeft w:val="0"/>
          <w:marRight w:val="0"/>
          <w:marTop w:val="0"/>
          <w:marBottom w:val="200"/>
          <w:divBdr>
            <w:top w:val="none" w:sz="0" w:space="0" w:color="auto"/>
            <w:left w:val="none" w:sz="0" w:space="0" w:color="auto"/>
            <w:bottom w:val="none" w:sz="0" w:space="0" w:color="auto"/>
            <w:right w:val="none" w:sz="0" w:space="0" w:color="auto"/>
          </w:divBdr>
        </w:div>
        <w:div w:id="1397776922">
          <w:marLeft w:val="0"/>
          <w:marRight w:val="0"/>
          <w:marTop w:val="0"/>
          <w:marBottom w:val="200"/>
          <w:divBdr>
            <w:top w:val="none" w:sz="0" w:space="0" w:color="auto"/>
            <w:left w:val="none" w:sz="0" w:space="0" w:color="auto"/>
            <w:bottom w:val="none" w:sz="0" w:space="0" w:color="auto"/>
            <w:right w:val="none" w:sz="0" w:space="0" w:color="auto"/>
          </w:divBdr>
        </w:div>
        <w:div w:id="1480534297">
          <w:marLeft w:val="0"/>
          <w:marRight w:val="0"/>
          <w:marTop w:val="0"/>
          <w:marBottom w:val="200"/>
          <w:divBdr>
            <w:top w:val="none" w:sz="0" w:space="0" w:color="auto"/>
            <w:left w:val="none" w:sz="0" w:space="0" w:color="auto"/>
            <w:bottom w:val="none" w:sz="0" w:space="0" w:color="auto"/>
            <w:right w:val="none" w:sz="0" w:space="0" w:color="auto"/>
          </w:divBdr>
        </w:div>
        <w:div w:id="1605264893">
          <w:marLeft w:val="0"/>
          <w:marRight w:val="0"/>
          <w:marTop w:val="0"/>
          <w:marBottom w:val="200"/>
          <w:divBdr>
            <w:top w:val="none" w:sz="0" w:space="0" w:color="auto"/>
            <w:left w:val="none" w:sz="0" w:space="0" w:color="auto"/>
            <w:bottom w:val="none" w:sz="0" w:space="0" w:color="auto"/>
            <w:right w:val="none" w:sz="0" w:space="0" w:color="auto"/>
          </w:divBdr>
        </w:div>
        <w:div w:id="1650554842">
          <w:marLeft w:val="0"/>
          <w:marRight w:val="0"/>
          <w:marTop w:val="0"/>
          <w:marBottom w:val="200"/>
          <w:divBdr>
            <w:top w:val="none" w:sz="0" w:space="0" w:color="auto"/>
            <w:left w:val="none" w:sz="0" w:space="0" w:color="auto"/>
            <w:bottom w:val="none" w:sz="0" w:space="0" w:color="auto"/>
            <w:right w:val="none" w:sz="0" w:space="0" w:color="auto"/>
          </w:divBdr>
        </w:div>
        <w:div w:id="2085686341">
          <w:marLeft w:val="0"/>
          <w:marRight w:val="0"/>
          <w:marTop w:val="0"/>
          <w:marBottom w:val="200"/>
          <w:divBdr>
            <w:top w:val="none" w:sz="0" w:space="0" w:color="auto"/>
            <w:left w:val="none" w:sz="0" w:space="0" w:color="auto"/>
            <w:bottom w:val="none" w:sz="0" w:space="0" w:color="auto"/>
            <w:right w:val="none" w:sz="0" w:space="0" w:color="auto"/>
          </w:divBdr>
        </w:div>
      </w:divsChild>
    </w:div>
    <w:div w:id="204757971">
      <w:bodyDiv w:val="1"/>
      <w:marLeft w:val="0"/>
      <w:marRight w:val="0"/>
      <w:marTop w:val="0"/>
      <w:marBottom w:val="0"/>
      <w:divBdr>
        <w:top w:val="none" w:sz="0" w:space="0" w:color="auto"/>
        <w:left w:val="none" w:sz="0" w:space="0" w:color="auto"/>
        <w:bottom w:val="none" w:sz="0" w:space="0" w:color="auto"/>
        <w:right w:val="none" w:sz="0" w:space="0" w:color="auto"/>
      </w:divBdr>
    </w:div>
    <w:div w:id="353970055">
      <w:bodyDiv w:val="1"/>
      <w:marLeft w:val="0"/>
      <w:marRight w:val="0"/>
      <w:marTop w:val="0"/>
      <w:marBottom w:val="0"/>
      <w:divBdr>
        <w:top w:val="none" w:sz="0" w:space="0" w:color="auto"/>
        <w:left w:val="none" w:sz="0" w:space="0" w:color="auto"/>
        <w:bottom w:val="none" w:sz="0" w:space="0" w:color="auto"/>
        <w:right w:val="none" w:sz="0" w:space="0" w:color="auto"/>
      </w:divBdr>
    </w:div>
    <w:div w:id="519855340">
      <w:bodyDiv w:val="1"/>
      <w:marLeft w:val="0"/>
      <w:marRight w:val="0"/>
      <w:marTop w:val="0"/>
      <w:marBottom w:val="0"/>
      <w:divBdr>
        <w:top w:val="none" w:sz="0" w:space="0" w:color="auto"/>
        <w:left w:val="none" w:sz="0" w:space="0" w:color="auto"/>
        <w:bottom w:val="none" w:sz="0" w:space="0" w:color="auto"/>
        <w:right w:val="none" w:sz="0" w:space="0" w:color="auto"/>
      </w:divBdr>
    </w:div>
    <w:div w:id="1042361560">
      <w:bodyDiv w:val="1"/>
      <w:marLeft w:val="0"/>
      <w:marRight w:val="0"/>
      <w:marTop w:val="0"/>
      <w:marBottom w:val="0"/>
      <w:divBdr>
        <w:top w:val="none" w:sz="0" w:space="0" w:color="auto"/>
        <w:left w:val="none" w:sz="0" w:space="0" w:color="auto"/>
        <w:bottom w:val="none" w:sz="0" w:space="0" w:color="auto"/>
        <w:right w:val="none" w:sz="0" w:space="0" w:color="auto"/>
      </w:divBdr>
    </w:div>
    <w:div w:id="1095248309">
      <w:bodyDiv w:val="1"/>
      <w:marLeft w:val="0"/>
      <w:marRight w:val="0"/>
      <w:marTop w:val="0"/>
      <w:marBottom w:val="0"/>
      <w:divBdr>
        <w:top w:val="none" w:sz="0" w:space="0" w:color="auto"/>
        <w:left w:val="none" w:sz="0" w:space="0" w:color="auto"/>
        <w:bottom w:val="none" w:sz="0" w:space="0" w:color="auto"/>
        <w:right w:val="none" w:sz="0" w:space="0" w:color="auto"/>
      </w:divBdr>
    </w:div>
    <w:div w:id="1141965966">
      <w:bodyDiv w:val="1"/>
      <w:marLeft w:val="0"/>
      <w:marRight w:val="0"/>
      <w:marTop w:val="0"/>
      <w:marBottom w:val="0"/>
      <w:divBdr>
        <w:top w:val="none" w:sz="0" w:space="0" w:color="auto"/>
        <w:left w:val="none" w:sz="0" w:space="0" w:color="auto"/>
        <w:bottom w:val="none" w:sz="0" w:space="0" w:color="auto"/>
        <w:right w:val="none" w:sz="0" w:space="0" w:color="auto"/>
      </w:divBdr>
      <w:divsChild>
        <w:div w:id="130368050">
          <w:marLeft w:val="0"/>
          <w:marRight w:val="0"/>
          <w:marTop w:val="0"/>
          <w:marBottom w:val="200"/>
          <w:divBdr>
            <w:top w:val="none" w:sz="0" w:space="0" w:color="auto"/>
            <w:left w:val="none" w:sz="0" w:space="0" w:color="auto"/>
            <w:bottom w:val="none" w:sz="0" w:space="0" w:color="auto"/>
            <w:right w:val="none" w:sz="0" w:space="0" w:color="auto"/>
          </w:divBdr>
        </w:div>
        <w:div w:id="193201840">
          <w:marLeft w:val="0"/>
          <w:marRight w:val="0"/>
          <w:marTop w:val="0"/>
          <w:marBottom w:val="200"/>
          <w:divBdr>
            <w:top w:val="none" w:sz="0" w:space="0" w:color="auto"/>
            <w:left w:val="none" w:sz="0" w:space="0" w:color="auto"/>
            <w:bottom w:val="none" w:sz="0" w:space="0" w:color="auto"/>
            <w:right w:val="none" w:sz="0" w:space="0" w:color="auto"/>
          </w:divBdr>
        </w:div>
        <w:div w:id="289359145">
          <w:marLeft w:val="0"/>
          <w:marRight w:val="0"/>
          <w:marTop w:val="0"/>
          <w:marBottom w:val="200"/>
          <w:divBdr>
            <w:top w:val="none" w:sz="0" w:space="0" w:color="auto"/>
            <w:left w:val="none" w:sz="0" w:space="0" w:color="auto"/>
            <w:bottom w:val="none" w:sz="0" w:space="0" w:color="auto"/>
            <w:right w:val="none" w:sz="0" w:space="0" w:color="auto"/>
          </w:divBdr>
        </w:div>
        <w:div w:id="455685495">
          <w:marLeft w:val="0"/>
          <w:marRight w:val="0"/>
          <w:marTop w:val="0"/>
          <w:marBottom w:val="200"/>
          <w:divBdr>
            <w:top w:val="none" w:sz="0" w:space="0" w:color="auto"/>
            <w:left w:val="none" w:sz="0" w:space="0" w:color="auto"/>
            <w:bottom w:val="none" w:sz="0" w:space="0" w:color="auto"/>
            <w:right w:val="none" w:sz="0" w:space="0" w:color="auto"/>
          </w:divBdr>
        </w:div>
        <w:div w:id="462160802">
          <w:marLeft w:val="0"/>
          <w:marRight w:val="0"/>
          <w:marTop w:val="0"/>
          <w:marBottom w:val="200"/>
          <w:divBdr>
            <w:top w:val="none" w:sz="0" w:space="0" w:color="auto"/>
            <w:left w:val="none" w:sz="0" w:space="0" w:color="auto"/>
            <w:bottom w:val="none" w:sz="0" w:space="0" w:color="auto"/>
            <w:right w:val="none" w:sz="0" w:space="0" w:color="auto"/>
          </w:divBdr>
        </w:div>
        <w:div w:id="542333053">
          <w:marLeft w:val="0"/>
          <w:marRight w:val="0"/>
          <w:marTop w:val="0"/>
          <w:marBottom w:val="200"/>
          <w:divBdr>
            <w:top w:val="none" w:sz="0" w:space="0" w:color="auto"/>
            <w:left w:val="none" w:sz="0" w:space="0" w:color="auto"/>
            <w:bottom w:val="none" w:sz="0" w:space="0" w:color="auto"/>
            <w:right w:val="none" w:sz="0" w:space="0" w:color="auto"/>
          </w:divBdr>
        </w:div>
        <w:div w:id="571694136">
          <w:marLeft w:val="0"/>
          <w:marRight w:val="0"/>
          <w:marTop w:val="0"/>
          <w:marBottom w:val="200"/>
          <w:divBdr>
            <w:top w:val="none" w:sz="0" w:space="0" w:color="auto"/>
            <w:left w:val="none" w:sz="0" w:space="0" w:color="auto"/>
            <w:bottom w:val="none" w:sz="0" w:space="0" w:color="auto"/>
            <w:right w:val="none" w:sz="0" w:space="0" w:color="auto"/>
          </w:divBdr>
        </w:div>
        <w:div w:id="843938033">
          <w:marLeft w:val="0"/>
          <w:marRight w:val="0"/>
          <w:marTop w:val="0"/>
          <w:marBottom w:val="200"/>
          <w:divBdr>
            <w:top w:val="none" w:sz="0" w:space="0" w:color="auto"/>
            <w:left w:val="none" w:sz="0" w:space="0" w:color="auto"/>
            <w:bottom w:val="none" w:sz="0" w:space="0" w:color="auto"/>
            <w:right w:val="none" w:sz="0" w:space="0" w:color="auto"/>
          </w:divBdr>
        </w:div>
        <w:div w:id="926187363">
          <w:marLeft w:val="0"/>
          <w:marRight w:val="0"/>
          <w:marTop w:val="0"/>
          <w:marBottom w:val="200"/>
          <w:divBdr>
            <w:top w:val="none" w:sz="0" w:space="0" w:color="auto"/>
            <w:left w:val="none" w:sz="0" w:space="0" w:color="auto"/>
            <w:bottom w:val="none" w:sz="0" w:space="0" w:color="auto"/>
            <w:right w:val="none" w:sz="0" w:space="0" w:color="auto"/>
          </w:divBdr>
        </w:div>
        <w:div w:id="931670026">
          <w:marLeft w:val="0"/>
          <w:marRight w:val="0"/>
          <w:marTop w:val="0"/>
          <w:marBottom w:val="200"/>
          <w:divBdr>
            <w:top w:val="none" w:sz="0" w:space="0" w:color="auto"/>
            <w:left w:val="none" w:sz="0" w:space="0" w:color="auto"/>
            <w:bottom w:val="none" w:sz="0" w:space="0" w:color="auto"/>
            <w:right w:val="none" w:sz="0" w:space="0" w:color="auto"/>
          </w:divBdr>
        </w:div>
        <w:div w:id="1059747626">
          <w:marLeft w:val="0"/>
          <w:marRight w:val="0"/>
          <w:marTop w:val="0"/>
          <w:marBottom w:val="200"/>
          <w:divBdr>
            <w:top w:val="none" w:sz="0" w:space="0" w:color="auto"/>
            <w:left w:val="none" w:sz="0" w:space="0" w:color="auto"/>
            <w:bottom w:val="none" w:sz="0" w:space="0" w:color="auto"/>
            <w:right w:val="none" w:sz="0" w:space="0" w:color="auto"/>
          </w:divBdr>
        </w:div>
        <w:div w:id="1155608890">
          <w:marLeft w:val="0"/>
          <w:marRight w:val="0"/>
          <w:marTop w:val="0"/>
          <w:marBottom w:val="200"/>
          <w:divBdr>
            <w:top w:val="none" w:sz="0" w:space="0" w:color="auto"/>
            <w:left w:val="none" w:sz="0" w:space="0" w:color="auto"/>
            <w:bottom w:val="none" w:sz="0" w:space="0" w:color="auto"/>
            <w:right w:val="none" w:sz="0" w:space="0" w:color="auto"/>
          </w:divBdr>
        </w:div>
        <w:div w:id="1326665293">
          <w:marLeft w:val="0"/>
          <w:marRight w:val="0"/>
          <w:marTop w:val="0"/>
          <w:marBottom w:val="200"/>
          <w:divBdr>
            <w:top w:val="none" w:sz="0" w:space="0" w:color="auto"/>
            <w:left w:val="none" w:sz="0" w:space="0" w:color="auto"/>
            <w:bottom w:val="none" w:sz="0" w:space="0" w:color="auto"/>
            <w:right w:val="none" w:sz="0" w:space="0" w:color="auto"/>
          </w:divBdr>
        </w:div>
        <w:div w:id="1458379196">
          <w:marLeft w:val="0"/>
          <w:marRight w:val="0"/>
          <w:marTop w:val="0"/>
          <w:marBottom w:val="200"/>
          <w:divBdr>
            <w:top w:val="none" w:sz="0" w:space="0" w:color="auto"/>
            <w:left w:val="none" w:sz="0" w:space="0" w:color="auto"/>
            <w:bottom w:val="none" w:sz="0" w:space="0" w:color="auto"/>
            <w:right w:val="none" w:sz="0" w:space="0" w:color="auto"/>
          </w:divBdr>
        </w:div>
        <w:div w:id="1611084320">
          <w:marLeft w:val="0"/>
          <w:marRight w:val="0"/>
          <w:marTop w:val="0"/>
          <w:marBottom w:val="200"/>
          <w:divBdr>
            <w:top w:val="none" w:sz="0" w:space="0" w:color="auto"/>
            <w:left w:val="none" w:sz="0" w:space="0" w:color="auto"/>
            <w:bottom w:val="none" w:sz="0" w:space="0" w:color="auto"/>
            <w:right w:val="none" w:sz="0" w:space="0" w:color="auto"/>
          </w:divBdr>
        </w:div>
        <w:div w:id="1734621671">
          <w:marLeft w:val="0"/>
          <w:marRight w:val="0"/>
          <w:marTop w:val="0"/>
          <w:marBottom w:val="200"/>
          <w:divBdr>
            <w:top w:val="none" w:sz="0" w:space="0" w:color="auto"/>
            <w:left w:val="none" w:sz="0" w:space="0" w:color="auto"/>
            <w:bottom w:val="none" w:sz="0" w:space="0" w:color="auto"/>
            <w:right w:val="none" w:sz="0" w:space="0" w:color="auto"/>
          </w:divBdr>
        </w:div>
        <w:div w:id="2087413302">
          <w:marLeft w:val="0"/>
          <w:marRight w:val="0"/>
          <w:marTop w:val="0"/>
          <w:marBottom w:val="200"/>
          <w:divBdr>
            <w:top w:val="none" w:sz="0" w:space="0" w:color="auto"/>
            <w:left w:val="none" w:sz="0" w:space="0" w:color="auto"/>
            <w:bottom w:val="none" w:sz="0" w:space="0" w:color="auto"/>
            <w:right w:val="none" w:sz="0" w:space="0" w:color="auto"/>
          </w:divBdr>
        </w:div>
        <w:div w:id="2116901672">
          <w:marLeft w:val="0"/>
          <w:marRight w:val="0"/>
          <w:marTop w:val="0"/>
          <w:marBottom w:val="200"/>
          <w:divBdr>
            <w:top w:val="none" w:sz="0" w:space="0" w:color="auto"/>
            <w:left w:val="none" w:sz="0" w:space="0" w:color="auto"/>
            <w:bottom w:val="none" w:sz="0" w:space="0" w:color="auto"/>
            <w:right w:val="none" w:sz="0" w:space="0" w:color="auto"/>
          </w:divBdr>
        </w:div>
      </w:divsChild>
    </w:div>
    <w:div w:id="1388215837">
      <w:bodyDiv w:val="1"/>
      <w:marLeft w:val="0"/>
      <w:marRight w:val="0"/>
      <w:marTop w:val="0"/>
      <w:marBottom w:val="0"/>
      <w:divBdr>
        <w:top w:val="none" w:sz="0" w:space="0" w:color="auto"/>
        <w:left w:val="none" w:sz="0" w:space="0" w:color="auto"/>
        <w:bottom w:val="none" w:sz="0" w:space="0" w:color="auto"/>
        <w:right w:val="none" w:sz="0" w:space="0" w:color="auto"/>
      </w:divBdr>
    </w:div>
    <w:div w:id="1591692034">
      <w:bodyDiv w:val="1"/>
      <w:marLeft w:val="0"/>
      <w:marRight w:val="0"/>
      <w:marTop w:val="0"/>
      <w:marBottom w:val="0"/>
      <w:divBdr>
        <w:top w:val="none" w:sz="0" w:space="0" w:color="auto"/>
        <w:left w:val="none" w:sz="0" w:space="0" w:color="auto"/>
        <w:bottom w:val="none" w:sz="0" w:space="0" w:color="auto"/>
        <w:right w:val="none" w:sz="0" w:space="0" w:color="auto"/>
      </w:divBdr>
    </w:div>
    <w:div w:id="1684817488">
      <w:bodyDiv w:val="1"/>
      <w:marLeft w:val="0"/>
      <w:marRight w:val="0"/>
      <w:marTop w:val="0"/>
      <w:marBottom w:val="0"/>
      <w:divBdr>
        <w:top w:val="none" w:sz="0" w:space="0" w:color="auto"/>
        <w:left w:val="none" w:sz="0" w:space="0" w:color="auto"/>
        <w:bottom w:val="none" w:sz="0" w:space="0" w:color="auto"/>
        <w:right w:val="none" w:sz="0" w:space="0" w:color="auto"/>
      </w:divBdr>
      <w:divsChild>
        <w:div w:id="166947224">
          <w:marLeft w:val="480"/>
          <w:marRight w:val="0"/>
          <w:marTop w:val="0"/>
          <w:marBottom w:val="200"/>
          <w:divBdr>
            <w:top w:val="none" w:sz="0" w:space="0" w:color="auto"/>
            <w:left w:val="none" w:sz="0" w:space="0" w:color="auto"/>
            <w:bottom w:val="none" w:sz="0" w:space="0" w:color="auto"/>
            <w:right w:val="none" w:sz="0" w:space="0" w:color="auto"/>
          </w:divBdr>
        </w:div>
        <w:div w:id="198321950">
          <w:marLeft w:val="480"/>
          <w:marRight w:val="0"/>
          <w:marTop w:val="0"/>
          <w:marBottom w:val="200"/>
          <w:divBdr>
            <w:top w:val="none" w:sz="0" w:space="0" w:color="auto"/>
            <w:left w:val="none" w:sz="0" w:space="0" w:color="auto"/>
            <w:bottom w:val="none" w:sz="0" w:space="0" w:color="auto"/>
            <w:right w:val="none" w:sz="0" w:space="0" w:color="auto"/>
          </w:divBdr>
        </w:div>
        <w:div w:id="380137939">
          <w:marLeft w:val="480"/>
          <w:marRight w:val="0"/>
          <w:marTop w:val="0"/>
          <w:marBottom w:val="200"/>
          <w:divBdr>
            <w:top w:val="none" w:sz="0" w:space="0" w:color="auto"/>
            <w:left w:val="none" w:sz="0" w:space="0" w:color="auto"/>
            <w:bottom w:val="none" w:sz="0" w:space="0" w:color="auto"/>
            <w:right w:val="none" w:sz="0" w:space="0" w:color="auto"/>
          </w:divBdr>
        </w:div>
        <w:div w:id="846941106">
          <w:marLeft w:val="480"/>
          <w:marRight w:val="0"/>
          <w:marTop w:val="0"/>
          <w:marBottom w:val="200"/>
          <w:divBdr>
            <w:top w:val="none" w:sz="0" w:space="0" w:color="auto"/>
            <w:left w:val="none" w:sz="0" w:space="0" w:color="auto"/>
            <w:bottom w:val="none" w:sz="0" w:space="0" w:color="auto"/>
            <w:right w:val="none" w:sz="0" w:space="0" w:color="auto"/>
          </w:divBdr>
        </w:div>
        <w:div w:id="1175192402">
          <w:marLeft w:val="480"/>
          <w:marRight w:val="0"/>
          <w:marTop w:val="0"/>
          <w:marBottom w:val="200"/>
          <w:divBdr>
            <w:top w:val="none" w:sz="0" w:space="0" w:color="auto"/>
            <w:left w:val="none" w:sz="0" w:space="0" w:color="auto"/>
            <w:bottom w:val="none" w:sz="0" w:space="0" w:color="auto"/>
            <w:right w:val="none" w:sz="0" w:space="0" w:color="auto"/>
          </w:divBdr>
        </w:div>
      </w:divsChild>
    </w:div>
    <w:div w:id="1727414959">
      <w:bodyDiv w:val="1"/>
      <w:marLeft w:val="0"/>
      <w:marRight w:val="0"/>
      <w:marTop w:val="0"/>
      <w:marBottom w:val="0"/>
      <w:divBdr>
        <w:top w:val="none" w:sz="0" w:space="0" w:color="auto"/>
        <w:left w:val="none" w:sz="0" w:space="0" w:color="auto"/>
        <w:bottom w:val="none" w:sz="0" w:space="0" w:color="auto"/>
        <w:right w:val="none" w:sz="0" w:space="0" w:color="auto"/>
      </w:divBdr>
    </w:div>
    <w:div w:id="1816140979">
      <w:bodyDiv w:val="1"/>
      <w:marLeft w:val="0"/>
      <w:marRight w:val="0"/>
      <w:marTop w:val="0"/>
      <w:marBottom w:val="0"/>
      <w:divBdr>
        <w:top w:val="none" w:sz="0" w:space="0" w:color="auto"/>
        <w:left w:val="none" w:sz="0" w:space="0" w:color="auto"/>
        <w:bottom w:val="none" w:sz="0" w:space="0" w:color="auto"/>
        <w:right w:val="none" w:sz="0" w:space="0" w:color="auto"/>
      </w:divBdr>
      <w:divsChild>
        <w:div w:id="1273973294">
          <w:marLeft w:val="0"/>
          <w:marRight w:val="0"/>
          <w:marTop w:val="0"/>
          <w:marBottom w:val="200"/>
          <w:divBdr>
            <w:top w:val="none" w:sz="0" w:space="0" w:color="auto"/>
            <w:left w:val="none" w:sz="0" w:space="0" w:color="auto"/>
            <w:bottom w:val="none" w:sz="0" w:space="0" w:color="auto"/>
            <w:right w:val="none" w:sz="0" w:space="0" w:color="auto"/>
          </w:divBdr>
        </w:div>
        <w:div w:id="1647706141">
          <w:marLeft w:val="0"/>
          <w:marRight w:val="0"/>
          <w:marTop w:val="0"/>
          <w:marBottom w:val="200"/>
          <w:divBdr>
            <w:top w:val="none" w:sz="0" w:space="0" w:color="auto"/>
            <w:left w:val="none" w:sz="0" w:space="0" w:color="auto"/>
            <w:bottom w:val="none" w:sz="0" w:space="0" w:color="auto"/>
            <w:right w:val="none" w:sz="0" w:space="0" w:color="auto"/>
          </w:divBdr>
        </w:div>
      </w:divsChild>
    </w:div>
    <w:div w:id="19561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lliott\Application%20Data\Microsoft\Templates\IUPU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IUPUI.</Template>
  <TotalTime>1</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Syllabus</vt:lpstr>
    </vt:vector>
  </TitlesOfParts>
  <Company>Indiana University</Company>
  <LinksUpToDate>false</LinksUpToDate>
  <CharactersWithSpaces>2191</CharactersWithSpaces>
  <SharedDoc>false</SharedDoc>
  <HLinks>
    <vt:vector size="12" baseType="variant">
      <vt:variant>
        <vt:i4>5701717</vt:i4>
      </vt:variant>
      <vt:variant>
        <vt:i4>3</vt:i4>
      </vt:variant>
      <vt:variant>
        <vt:i4>0</vt:i4>
      </vt:variant>
      <vt:variant>
        <vt:i4>5</vt:i4>
      </vt:variant>
      <vt:variant>
        <vt:lpwstr>http://www.colourlovers.com/</vt:lpwstr>
      </vt:variant>
      <vt:variant>
        <vt:lpwstr/>
      </vt:variant>
      <vt:variant>
        <vt:i4>5701717</vt:i4>
      </vt:variant>
      <vt:variant>
        <vt:i4>0</vt:i4>
      </vt:variant>
      <vt:variant>
        <vt:i4>0</vt:i4>
      </vt:variant>
      <vt:variant>
        <vt:i4>5</vt:i4>
      </vt:variant>
      <vt:variant>
        <vt:lpwstr>http://www.colourlovers.com/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Rob Elliott</dc:creator>
  <cp:lastModifiedBy>ashley ford</cp:lastModifiedBy>
  <cp:revision>2</cp:revision>
  <cp:lastPrinted>2010-08-17T17:39:00Z</cp:lastPrinted>
  <dcterms:created xsi:type="dcterms:W3CDTF">2018-12-09T15:29:00Z</dcterms:created>
  <dcterms:modified xsi:type="dcterms:W3CDTF">2018-12-09T15:29:00Z</dcterms:modified>
</cp:coreProperties>
</file>